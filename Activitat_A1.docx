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C4D70" w14:textId="77777777" w:rsidR="00F37D82" w:rsidRDefault="00833748">
      <w:pPr>
        <w:pStyle w:val="Standard"/>
      </w:pPr>
      <w:bookmarkStart w:id="0" w:name="_GoBack"/>
      <w:bookmarkEnd w:id="0"/>
      <w:r>
        <w:t>2. Pensa, i escriu un algorisme que resolgui les següents situacions. Després, compara’ls amb la</w:t>
      </w:r>
    </w:p>
    <w:p w14:paraId="7B63A4BD" w14:textId="77777777" w:rsidR="00F37D82" w:rsidRDefault="00833748">
      <w:pPr>
        <w:pStyle w:val="Standard"/>
      </w:pPr>
      <w:r>
        <w:t>resta de companys. Us ha donat el mateix resultat? Per què?</w:t>
      </w:r>
    </w:p>
    <w:p w14:paraId="38B3EBCF" w14:textId="77777777" w:rsidR="00F37D82" w:rsidRDefault="00F37D82">
      <w:pPr>
        <w:pStyle w:val="Standard"/>
      </w:pPr>
    </w:p>
    <w:p w14:paraId="696A357F" w14:textId="77777777" w:rsidR="00F37D82" w:rsidRDefault="00833748">
      <w:pPr>
        <w:pStyle w:val="Standard"/>
      </w:pPr>
      <w:r>
        <w:t>● Creuar un carrer.</w:t>
      </w:r>
    </w:p>
    <w:p w14:paraId="2A93260D" w14:textId="77777777" w:rsidR="00F37D82" w:rsidRDefault="00F37D82">
      <w:pPr>
        <w:pStyle w:val="Standard"/>
      </w:pPr>
    </w:p>
    <w:p w14:paraId="6A277D30" w14:textId="77777777" w:rsidR="00F37D82" w:rsidRDefault="00833748">
      <w:pPr>
        <w:pStyle w:val="Standard"/>
      </w:pPr>
      <w:r>
        <w:t>1.- Inici programa «</w:t>
      </w:r>
      <w:proofErr w:type="spellStart"/>
      <w:r>
        <w:t>Creuar_viu</w:t>
      </w:r>
      <w:proofErr w:type="spellEnd"/>
      <w:r>
        <w:t>».</w:t>
      </w:r>
    </w:p>
    <w:p w14:paraId="07FA8AAF" w14:textId="77777777" w:rsidR="00F37D82" w:rsidRDefault="00833748">
      <w:pPr>
        <w:pStyle w:val="Standard"/>
      </w:pPr>
      <w:r>
        <w:t>2.-</w:t>
      </w:r>
      <w:r>
        <w:tab/>
        <w:t xml:space="preserve">Acció «Avançar per </w:t>
      </w:r>
      <w:r>
        <w:t>la vorera fins el pas de vianants més proper».</w:t>
      </w:r>
    </w:p>
    <w:p w14:paraId="31A712CC" w14:textId="77777777" w:rsidR="00F37D82" w:rsidRDefault="00833748">
      <w:pPr>
        <w:pStyle w:val="Standard"/>
      </w:pPr>
      <w:r>
        <w:t>3.-</w:t>
      </w:r>
      <w:r>
        <w:tab/>
        <w:t>Acció «Aturar-se davant del pas»</w:t>
      </w:r>
    </w:p>
    <w:p w14:paraId="7188F0ED" w14:textId="77777777" w:rsidR="00F37D82" w:rsidRDefault="00833748">
      <w:pPr>
        <w:pStyle w:val="Standard"/>
      </w:pPr>
      <w:r>
        <w:t>4.-</w:t>
      </w:r>
      <w:r>
        <w:tab/>
        <w:t>Acció «Mirar a dreta»</w:t>
      </w:r>
    </w:p>
    <w:p w14:paraId="2D8FA59E" w14:textId="77777777" w:rsidR="00F37D82" w:rsidRDefault="00833748">
      <w:pPr>
        <w:pStyle w:val="Standard"/>
      </w:pPr>
      <w:r>
        <w:t>5.-</w:t>
      </w:r>
      <w:r>
        <w:tab/>
        <w:t>Acció «mirar esquerra».</w:t>
      </w:r>
    </w:p>
    <w:p w14:paraId="7AD15910" w14:textId="77777777" w:rsidR="00F37D82" w:rsidRDefault="00833748">
      <w:pPr>
        <w:pStyle w:val="Standard"/>
      </w:pPr>
      <w:r>
        <w:t>6.-</w:t>
      </w:r>
      <w:r>
        <w:tab/>
      </w:r>
      <w:r>
        <w:tab/>
        <w:t>Si venen vehicles.</w:t>
      </w:r>
    </w:p>
    <w:p w14:paraId="4C52C3A2" w14:textId="77777777" w:rsidR="00F37D82" w:rsidRDefault="00833748">
      <w:pPr>
        <w:pStyle w:val="Standard"/>
      </w:pPr>
      <w:r>
        <w:t>7.-</w:t>
      </w:r>
      <w:r>
        <w:tab/>
      </w:r>
      <w:r>
        <w:tab/>
      </w:r>
      <w:r>
        <w:tab/>
        <w:t>Tornar a acció 4.</w:t>
      </w:r>
    </w:p>
    <w:p w14:paraId="1E27EB68" w14:textId="77777777" w:rsidR="00F37D82" w:rsidRDefault="00833748">
      <w:pPr>
        <w:pStyle w:val="Standard"/>
      </w:pPr>
      <w:r>
        <w:t>8.-</w:t>
      </w:r>
      <w:r>
        <w:tab/>
      </w:r>
      <w:r>
        <w:tab/>
        <w:t>Altrament</w:t>
      </w:r>
    </w:p>
    <w:p w14:paraId="7C7EA82E" w14:textId="77777777" w:rsidR="00F37D82" w:rsidRDefault="00833748">
      <w:pPr>
        <w:pStyle w:val="Standard"/>
      </w:pPr>
      <w:r>
        <w:t>9.-</w:t>
      </w:r>
      <w:r>
        <w:tab/>
      </w:r>
      <w:r>
        <w:tab/>
      </w:r>
      <w:r>
        <w:tab/>
        <w:t>Creuar carrer.</w:t>
      </w:r>
    </w:p>
    <w:p w14:paraId="2206DDC8" w14:textId="77777777" w:rsidR="00F37D82" w:rsidRDefault="00833748">
      <w:pPr>
        <w:pStyle w:val="Standard"/>
      </w:pPr>
      <w:r>
        <w:t>10.-</w:t>
      </w:r>
      <w:r>
        <w:tab/>
      </w:r>
      <w:r>
        <w:tab/>
        <w:t>Fi Si.</w:t>
      </w:r>
    </w:p>
    <w:p w14:paraId="7C76F8E0" w14:textId="77777777" w:rsidR="00F37D82" w:rsidRDefault="00833748">
      <w:pPr>
        <w:pStyle w:val="Standard"/>
      </w:pPr>
      <w:r>
        <w:t>11.- Fi «</w:t>
      </w:r>
      <w:proofErr w:type="spellStart"/>
      <w:r>
        <w:t>Creuar_viu</w:t>
      </w:r>
      <w:proofErr w:type="spellEnd"/>
      <w:r>
        <w:t>»</w:t>
      </w:r>
    </w:p>
    <w:p w14:paraId="7B36A48E" w14:textId="77777777" w:rsidR="00F37D82" w:rsidRDefault="00F37D82">
      <w:pPr>
        <w:pStyle w:val="Standard"/>
      </w:pPr>
    </w:p>
    <w:p w14:paraId="7A53CD19" w14:textId="77777777" w:rsidR="00F37D82" w:rsidRDefault="00833748">
      <w:pPr>
        <w:pStyle w:val="Standard"/>
      </w:pPr>
      <w:r>
        <w:t>● Posar una rentadora.</w:t>
      </w:r>
    </w:p>
    <w:p w14:paraId="7BF03F79" w14:textId="77777777" w:rsidR="00F37D82" w:rsidRDefault="00F37D82">
      <w:pPr>
        <w:pStyle w:val="Standard"/>
      </w:pPr>
    </w:p>
    <w:p w14:paraId="4AC00DDA" w14:textId="77777777" w:rsidR="00F37D82" w:rsidRDefault="00833748">
      <w:pPr>
        <w:pStyle w:val="Standard"/>
      </w:pPr>
      <w:r>
        <w:t>1.- Inici programa «Neteja».</w:t>
      </w:r>
    </w:p>
    <w:p w14:paraId="44E038A4" w14:textId="77777777" w:rsidR="00F37D82" w:rsidRDefault="00833748">
      <w:pPr>
        <w:pStyle w:val="Standard"/>
      </w:pPr>
      <w:r>
        <w:t>2.-</w:t>
      </w:r>
      <w:r>
        <w:tab/>
        <w:t>Acció «Obrir porta de la rentadora».</w:t>
      </w:r>
    </w:p>
    <w:p w14:paraId="68E9BA40" w14:textId="77777777" w:rsidR="00F37D82" w:rsidRDefault="00833748">
      <w:pPr>
        <w:pStyle w:val="Standard"/>
      </w:pPr>
      <w:r>
        <w:t>3.-</w:t>
      </w:r>
      <w:r>
        <w:tab/>
        <w:t>Acció «Posar la bosseta de detergent dins la rentadora (tambor)».</w:t>
      </w:r>
    </w:p>
    <w:p w14:paraId="699B1ECF" w14:textId="77777777" w:rsidR="00F37D82" w:rsidRDefault="00833748">
      <w:pPr>
        <w:pStyle w:val="Standard"/>
      </w:pPr>
      <w:r>
        <w:t>4.-</w:t>
      </w:r>
      <w:r>
        <w:tab/>
        <w:t>Acció «Posar la roba bruta dins la rentadora».</w:t>
      </w:r>
    </w:p>
    <w:p w14:paraId="7EF9EB2C" w14:textId="77777777" w:rsidR="00F37D82" w:rsidRDefault="00833748">
      <w:pPr>
        <w:pStyle w:val="Standard"/>
      </w:pPr>
      <w:r>
        <w:t>5.-</w:t>
      </w:r>
      <w:r>
        <w:tab/>
        <w:t xml:space="preserve">Acció «Tancar porta de la </w:t>
      </w:r>
      <w:r>
        <w:t>rentadora».</w:t>
      </w:r>
    </w:p>
    <w:p w14:paraId="54C0007A" w14:textId="77777777" w:rsidR="00F37D82" w:rsidRDefault="00833748">
      <w:pPr>
        <w:pStyle w:val="Standard"/>
      </w:pPr>
      <w:r>
        <w:t>6.-</w:t>
      </w:r>
      <w:r>
        <w:tab/>
        <w:t>Acció «Triar programa de neteja».</w:t>
      </w:r>
    </w:p>
    <w:p w14:paraId="64DF2E25" w14:textId="77777777" w:rsidR="00F37D82" w:rsidRDefault="00833748">
      <w:pPr>
        <w:pStyle w:val="Standard"/>
      </w:pPr>
      <w:r>
        <w:t>7.-</w:t>
      </w:r>
      <w:r>
        <w:tab/>
        <w:t>Acció «Iniciar el programa triat».</w:t>
      </w:r>
    </w:p>
    <w:p w14:paraId="60FA3BDF" w14:textId="77777777" w:rsidR="00F37D82" w:rsidRDefault="00833748">
      <w:pPr>
        <w:pStyle w:val="Standard"/>
      </w:pPr>
      <w:r>
        <w:t>8.- Fi programa «Neteja».</w:t>
      </w:r>
    </w:p>
    <w:p w14:paraId="7AD7D291" w14:textId="77777777" w:rsidR="00F37D82" w:rsidRDefault="00F37D82">
      <w:pPr>
        <w:pStyle w:val="Standard"/>
      </w:pPr>
    </w:p>
    <w:p w14:paraId="44B60ED8" w14:textId="77777777" w:rsidR="00F37D82" w:rsidRDefault="00833748">
      <w:pPr>
        <w:pStyle w:val="Standard"/>
      </w:pPr>
      <w:r>
        <w:t>● Treure diners d’un caixer automàtic.</w:t>
      </w:r>
    </w:p>
    <w:p w14:paraId="17644C36" w14:textId="77777777" w:rsidR="00F37D82" w:rsidRDefault="00F37D82">
      <w:pPr>
        <w:pStyle w:val="Standard"/>
      </w:pPr>
    </w:p>
    <w:p w14:paraId="7DCC81FD" w14:textId="77777777" w:rsidR="00F37D82" w:rsidRDefault="00833748">
      <w:pPr>
        <w:pStyle w:val="Standard"/>
      </w:pPr>
      <w:r>
        <w:t>1.- Inici programa «Capitalització».</w:t>
      </w:r>
    </w:p>
    <w:p w14:paraId="29A3C6F7" w14:textId="77777777" w:rsidR="00F37D82" w:rsidRDefault="00833748">
      <w:pPr>
        <w:pStyle w:val="Standard"/>
      </w:pPr>
      <w:r>
        <w:t>2.-</w:t>
      </w:r>
      <w:r>
        <w:tab/>
        <w:t>Acció «Accedir a un caixer automàtic».</w:t>
      </w:r>
    </w:p>
    <w:p w14:paraId="0B14B58B" w14:textId="77777777" w:rsidR="00F37D82" w:rsidRDefault="00833748">
      <w:pPr>
        <w:pStyle w:val="Standard"/>
      </w:pPr>
      <w:r>
        <w:t>3.-</w:t>
      </w:r>
      <w:r>
        <w:tab/>
        <w:t>Acció «Introduir</w:t>
      </w:r>
      <w:r>
        <w:t xml:space="preserve"> la targeta bancaria a la ranura pertinent».</w:t>
      </w:r>
    </w:p>
    <w:p w14:paraId="348557BC" w14:textId="77777777" w:rsidR="00F37D82" w:rsidRDefault="00833748">
      <w:pPr>
        <w:pStyle w:val="Standard"/>
      </w:pPr>
      <w:r>
        <w:t>4.-</w:t>
      </w:r>
      <w:r>
        <w:tab/>
        <w:t>Acció «Teclejar codi PIN de la targeta».</w:t>
      </w:r>
    </w:p>
    <w:p w14:paraId="7A8390A6" w14:textId="77777777" w:rsidR="00F37D82" w:rsidRDefault="00833748">
      <w:pPr>
        <w:pStyle w:val="Standard"/>
      </w:pPr>
      <w:r>
        <w:t>5.-</w:t>
      </w:r>
      <w:r>
        <w:tab/>
        <w:t>Acció «Triar opció: consultar saldo.</w:t>
      </w:r>
    </w:p>
    <w:p w14:paraId="245129D7" w14:textId="77777777" w:rsidR="00F37D82" w:rsidRDefault="00833748">
      <w:pPr>
        <w:pStyle w:val="Standard"/>
      </w:pPr>
      <w:r>
        <w:t>6.-</w:t>
      </w:r>
      <w:r>
        <w:tab/>
        <w:t>Acció «Triar opció: realitzar una altra operació.</w:t>
      </w:r>
    </w:p>
    <w:p w14:paraId="58BEE88F" w14:textId="77777777" w:rsidR="00F37D82" w:rsidRDefault="00833748">
      <w:pPr>
        <w:pStyle w:val="Standard"/>
      </w:pPr>
      <w:r>
        <w:t>7.-</w:t>
      </w:r>
      <w:r>
        <w:tab/>
        <w:t>Acció «Triar opció: retirada d’efectiu».</w:t>
      </w:r>
    </w:p>
    <w:p w14:paraId="2EEC8C6B" w14:textId="77777777" w:rsidR="00F37D82" w:rsidRDefault="00833748">
      <w:pPr>
        <w:pStyle w:val="Standard"/>
      </w:pPr>
      <w:r>
        <w:t>8.-</w:t>
      </w:r>
      <w:r>
        <w:tab/>
        <w:t>Acció «Teclejar import</w:t>
      </w:r>
      <w:r>
        <w:t xml:space="preserve"> desitjat».</w:t>
      </w:r>
    </w:p>
    <w:p w14:paraId="43D3AFE0" w14:textId="77777777" w:rsidR="00F37D82" w:rsidRDefault="00833748">
      <w:pPr>
        <w:pStyle w:val="Standard"/>
      </w:pPr>
      <w:r>
        <w:t>9.-</w:t>
      </w:r>
      <w:r>
        <w:tab/>
        <w:t>Acció «Extreure targeta».</w:t>
      </w:r>
      <w:r>
        <w:tab/>
      </w:r>
    </w:p>
    <w:p w14:paraId="2B0EF766" w14:textId="77777777" w:rsidR="00F37D82" w:rsidRDefault="00833748">
      <w:pPr>
        <w:pStyle w:val="Standard"/>
      </w:pPr>
      <w:r>
        <w:t>10.-</w:t>
      </w:r>
      <w:r>
        <w:tab/>
        <w:t>Acció «Extreure diners».</w:t>
      </w:r>
      <w:r>
        <w:tab/>
      </w:r>
      <w:r>
        <w:tab/>
      </w:r>
    </w:p>
    <w:p w14:paraId="7835C16B" w14:textId="77777777" w:rsidR="00F37D82" w:rsidRDefault="00833748">
      <w:pPr>
        <w:pStyle w:val="Standard"/>
      </w:pPr>
      <w:r>
        <w:t>11.- Fi programa «Capitalització».</w:t>
      </w:r>
    </w:p>
    <w:p w14:paraId="414A1D02" w14:textId="77777777" w:rsidR="00F37D82" w:rsidRDefault="00F37D82">
      <w:pPr>
        <w:pStyle w:val="Standard"/>
      </w:pPr>
    </w:p>
    <w:p w14:paraId="5347A85F" w14:textId="77777777" w:rsidR="00F37D82" w:rsidRDefault="00F37D82">
      <w:pPr>
        <w:pStyle w:val="Standard"/>
      </w:pPr>
    </w:p>
    <w:p w14:paraId="7F132BC2" w14:textId="77777777" w:rsidR="00F37D82" w:rsidRDefault="00F37D82">
      <w:pPr>
        <w:pStyle w:val="Standard"/>
      </w:pPr>
    </w:p>
    <w:p w14:paraId="1D82BD38" w14:textId="77777777" w:rsidR="00F37D82" w:rsidRDefault="00F37D82">
      <w:pPr>
        <w:pStyle w:val="Standard"/>
      </w:pPr>
    </w:p>
    <w:p w14:paraId="3BA1DE0B" w14:textId="77777777" w:rsidR="00F37D82" w:rsidRDefault="00F37D82">
      <w:pPr>
        <w:pStyle w:val="Standard"/>
      </w:pPr>
    </w:p>
    <w:p w14:paraId="4BD01786" w14:textId="77777777" w:rsidR="00F37D82" w:rsidRDefault="00F37D82">
      <w:pPr>
        <w:pStyle w:val="Standard"/>
      </w:pPr>
    </w:p>
    <w:p w14:paraId="09234D1E" w14:textId="77777777" w:rsidR="00F37D82" w:rsidRDefault="00F37D82">
      <w:pPr>
        <w:pStyle w:val="Standard"/>
      </w:pPr>
    </w:p>
    <w:p w14:paraId="2A523EC8" w14:textId="77777777" w:rsidR="00F37D82" w:rsidRDefault="00F37D82">
      <w:pPr>
        <w:pStyle w:val="Standard"/>
      </w:pPr>
    </w:p>
    <w:p w14:paraId="303F520D" w14:textId="77777777" w:rsidR="00F37D82" w:rsidRDefault="00F37D82">
      <w:pPr>
        <w:pStyle w:val="Standard"/>
      </w:pPr>
    </w:p>
    <w:p w14:paraId="083B9CEF" w14:textId="77777777" w:rsidR="00F37D82" w:rsidRDefault="00F37D82">
      <w:pPr>
        <w:pStyle w:val="Standard"/>
      </w:pPr>
    </w:p>
    <w:p w14:paraId="720038FD" w14:textId="77777777" w:rsidR="00F37D82" w:rsidRDefault="00F37D82">
      <w:pPr>
        <w:pStyle w:val="Standard"/>
      </w:pPr>
    </w:p>
    <w:p w14:paraId="0D973CA5" w14:textId="77777777" w:rsidR="00F37D82" w:rsidRDefault="00833748">
      <w:pPr>
        <w:pStyle w:val="Standard"/>
      </w:pPr>
      <w:r>
        <w:lastRenderedPageBreak/>
        <w:t>● Comprar una llaminadura en una màquina expenedora.</w:t>
      </w:r>
    </w:p>
    <w:p w14:paraId="7DFE4DCB" w14:textId="77777777" w:rsidR="00F37D82" w:rsidRDefault="00F37D82">
      <w:pPr>
        <w:pStyle w:val="Standard"/>
      </w:pPr>
    </w:p>
    <w:p w14:paraId="1FFB6C5E" w14:textId="77777777" w:rsidR="00F37D82" w:rsidRDefault="00833748">
      <w:pPr>
        <w:pStyle w:val="Standard"/>
        <w:rPr>
          <w:i/>
          <w:iCs/>
        </w:rPr>
      </w:pPr>
      <w:r>
        <w:rPr>
          <w:i/>
          <w:iCs/>
        </w:rPr>
        <w:t>Pseudocodi des del punt de vista de la màquina</w:t>
      </w:r>
    </w:p>
    <w:p w14:paraId="0B79234D" w14:textId="77777777" w:rsidR="00F37D82" w:rsidRDefault="00F37D82">
      <w:pPr>
        <w:pStyle w:val="Standard"/>
      </w:pPr>
    </w:p>
    <w:p w14:paraId="414BE996" w14:textId="77777777" w:rsidR="00F37D82" w:rsidRDefault="00833748">
      <w:pPr>
        <w:pStyle w:val="Standard"/>
      </w:pPr>
      <w:r>
        <w:t xml:space="preserve">1.- Inici programa </w:t>
      </w:r>
      <w:r>
        <w:t>«Distribució».</w:t>
      </w:r>
    </w:p>
    <w:p w14:paraId="184CE434" w14:textId="77777777" w:rsidR="00F37D82" w:rsidRDefault="00833748">
      <w:pPr>
        <w:pStyle w:val="Standard"/>
      </w:pPr>
      <w:r>
        <w:t>2.-</w:t>
      </w:r>
      <w:r>
        <w:tab/>
        <w:t>Bloqueig entrada diners.</w:t>
      </w:r>
    </w:p>
    <w:p w14:paraId="58DB6805" w14:textId="77777777" w:rsidR="00F37D82" w:rsidRDefault="00833748">
      <w:pPr>
        <w:pStyle w:val="Standard"/>
      </w:pPr>
      <w:r>
        <w:t>3.-</w:t>
      </w:r>
      <w:r>
        <w:tab/>
        <w:t>Escriure «Primer triar producte».</w:t>
      </w:r>
    </w:p>
    <w:p w14:paraId="74326C71" w14:textId="77777777" w:rsidR="00F37D82" w:rsidRDefault="00833748">
      <w:pPr>
        <w:pStyle w:val="Standard"/>
      </w:pPr>
      <w:r>
        <w:t>4.-</w:t>
      </w:r>
      <w:r>
        <w:tab/>
      </w:r>
      <w:r>
        <w:tab/>
        <w:t>Si usuari tecleja un «codi existent».</w:t>
      </w:r>
    </w:p>
    <w:p w14:paraId="4D772914" w14:textId="77777777" w:rsidR="00F37D82" w:rsidRDefault="00833748">
      <w:pPr>
        <w:pStyle w:val="Standard"/>
      </w:pPr>
      <w:r>
        <w:t>5.-</w:t>
      </w:r>
      <w:r>
        <w:tab/>
      </w:r>
      <w:r>
        <w:tab/>
      </w:r>
      <w:r>
        <w:tab/>
        <w:t>Llegir «codi».</w:t>
      </w:r>
    </w:p>
    <w:p w14:paraId="6F6FD22F" w14:textId="77777777" w:rsidR="00F37D82" w:rsidRDefault="00833748">
      <w:pPr>
        <w:pStyle w:val="Standard"/>
      </w:pPr>
      <w:r>
        <w:t>6.-</w:t>
      </w:r>
      <w:r>
        <w:tab/>
      </w:r>
      <w:r>
        <w:tab/>
      </w:r>
      <w:r>
        <w:tab/>
        <w:t>Escriure «Producte triat correctament».</w:t>
      </w:r>
    </w:p>
    <w:p w14:paraId="2FDF40D3" w14:textId="77777777" w:rsidR="00F37D82" w:rsidRDefault="00833748">
      <w:pPr>
        <w:pStyle w:val="Standard"/>
      </w:pPr>
      <w:r>
        <w:t>7.-</w:t>
      </w:r>
      <w:r>
        <w:tab/>
      </w:r>
      <w:r>
        <w:tab/>
        <w:t>Altrament</w:t>
      </w:r>
    </w:p>
    <w:p w14:paraId="22C699EC" w14:textId="77777777" w:rsidR="00F37D82" w:rsidRDefault="00833748">
      <w:pPr>
        <w:pStyle w:val="Standard"/>
      </w:pPr>
      <w:r>
        <w:t>8.-</w:t>
      </w:r>
      <w:r>
        <w:tab/>
      </w:r>
      <w:r>
        <w:tab/>
      </w:r>
      <w:r>
        <w:tab/>
        <w:t>Llegir codi</w:t>
      </w:r>
    </w:p>
    <w:p w14:paraId="380BC036" w14:textId="77777777" w:rsidR="00F37D82" w:rsidRDefault="00833748">
      <w:pPr>
        <w:pStyle w:val="Standard"/>
      </w:pPr>
      <w:r>
        <w:t>9.-</w:t>
      </w:r>
      <w:r>
        <w:tab/>
      </w:r>
      <w:r>
        <w:tab/>
      </w:r>
      <w:r>
        <w:tab/>
        <w:t>Missatge «Error»</w:t>
      </w:r>
    </w:p>
    <w:p w14:paraId="35D9AA6A" w14:textId="77777777" w:rsidR="00F37D82" w:rsidRDefault="00833748">
      <w:pPr>
        <w:pStyle w:val="Standard"/>
      </w:pPr>
      <w:r>
        <w:t>10.-</w:t>
      </w:r>
      <w:r>
        <w:tab/>
      </w:r>
      <w:r>
        <w:tab/>
      </w:r>
      <w:r>
        <w:tab/>
      </w:r>
      <w:r>
        <w:t>Tornar a línia numero 3.</w:t>
      </w:r>
    </w:p>
    <w:p w14:paraId="7A6B7354" w14:textId="77777777" w:rsidR="00F37D82" w:rsidRDefault="00833748">
      <w:pPr>
        <w:pStyle w:val="Standard"/>
      </w:pPr>
      <w:r>
        <w:t>11.-</w:t>
      </w:r>
      <w:r>
        <w:tab/>
      </w:r>
      <w:r>
        <w:tab/>
        <w:t>Fi Si</w:t>
      </w:r>
    </w:p>
    <w:p w14:paraId="07346105" w14:textId="77777777" w:rsidR="00F37D82" w:rsidRDefault="00833748">
      <w:pPr>
        <w:pStyle w:val="Standard"/>
      </w:pPr>
      <w:r>
        <w:t>12.-</w:t>
      </w:r>
      <w:r>
        <w:tab/>
        <w:t>Desbloqueig entrada diners.</w:t>
      </w:r>
    </w:p>
    <w:p w14:paraId="7F7AA7E6" w14:textId="77777777" w:rsidR="00F37D82" w:rsidRDefault="00833748">
      <w:pPr>
        <w:pStyle w:val="Standard"/>
      </w:pPr>
      <w:r>
        <w:t>13.-</w:t>
      </w:r>
      <w:r>
        <w:tab/>
        <w:t>Escriure «Introdueixi l’import del producte».</w:t>
      </w:r>
    </w:p>
    <w:p w14:paraId="1F880D68" w14:textId="77777777" w:rsidR="00F37D82" w:rsidRDefault="00833748">
      <w:pPr>
        <w:pStyle w:val="Standard"/>
      </w:pPr>
      <w:r>
        <w:t>14.-</w:t>
      </w:r>
      <w:r>
        <w:tab/>
      </w:r>
      <w:r>
        <w:tab/>
        <w:t>Mentre que l’usuari no introdueixi diners</w:t>
      </w:r>
    </w:p>
    <w:p w14:paraId="41770328" w14:textId="77777777" w:rsidR="00F37D82" w:rsidRDefault="00833748">
      <w:pPr>
        <w:pStyle w:val="Standard"/>
      </w:pPr>
      <w:r>
        <w:t>15.-</w:t>
      </w:r>
      <w:r>
        <w:tab/>
      </w:r>
      <w:r>
        <w:tab/>
      </w:r>
      <w:r>
        <w:tab/>
        <w:t>Esperar 15 segons.</w:t>
      </w:r>
    </w:p>
    <w:p w14:paraId="0DC0EE1A" w14:textId="77777777" w:rsidR="00F37D82" w:rsidRDefault="00833748">
      <w:pPr>
        <w:pStyle w:val="Standard"/>
      </w:pPr>
      <w:r>
        <w:t>16.-</w:t>
      </w:r>
      <w:r>
        <w:tab/>
      </w:r>
      <w:r>
        <w:tab/>
        <w:t>Fi Mentre.</w:t>
      </w:r>
    </w:p>
    <w:p w14:paraId="3D7B0362" w14:textId="77777777" w:rsidR="00F37D82" w:rsidRDefault="00833748">
      <w:pPr>
        <w:pStyle w:val="Standard"/>
      </w:pPr>
      <w:r>
        <w:t>17.-</w:t>
      </w:r>
      <w:r>
        <w:tab/>
      </w:r>
      <w:r>
        <w:tab/>
      </w:r>
      <w:r>
        <w:tab/>
        <w:t>Tornar a línia 2.</w:t>
      </w:r>
    </w:p>
    <w:p w14:paraId="333D9953" w14:textId="77777777" w:rsidR="00F37D82" w:rsidRDefault="00833748">
      <w:pPr>
        <w:pStyle w:val="Standard"/>
      </w:pPr>
      <w:r>
        <w:t>18.-</w:t>
      </w:r>
      <w:r>
        <w:tab/>
      </w:r>
      <w:r>
        <w:tab/>
        <w:t>Altrament</w:t>
      </w:r>
    </w:p>
    <w:p w14:paraId="5D2FCD02" w14:textId="77777777" w:rsidR="00F37D82" w:rsidRDefault="00833748">
      <w:pPr>
        <w:pStyle w:val="Standard"/>
      </w:pPr>
      <w:r>
        <w:t>19.</w:t>
      </w:r>
      <w:r>
        <w:t>-</w:t>
      </w:r>
      <w:r>
        <w:tab/>
      </w:r>
      <w:r>
        <w:tab/>
      </w:r>
      <w:r>
        <w:tab/>
        <w:t>Llegir «diners introduïts»</w:t>
      </w:r>
    </w:p>
    <w:p w14:paraId="0DD8A6FD" w14:textId="77777777" w:rsidR="00F37D82" w:rsidRDefault="00833748">
      <w:pPr>
        <w:pStyle w:val="Standard"/>
      </w:pPr>
      <w:r>
        <w:t xml:space="preserve">20.- </w:t>
      </w:r>
      <w:r>
        <w:tab/>
      </w:r>
      <w:r>
        <w:tab/>
      </w:r>
      <w:r>
        <w:tab/>
        <w:t>Si diners introduïts = preu producte triat.</w:t>
      </w:r>
    </w:p>
    <w:p w14:paraId="4B8AE28B" w14:textId="77777777" w:rsidR="00F37D82" w:rsidRDefault="00833748">
      <w:pPr>
        <w:pStyle w:val="Standard"/>
      </w:pPr>
      <w:r>
        <w:t>21.-</w:t>
      </w:r>
      <w:r>
        <w:tab/>
      </w:r>
      <w:r>
        <w:tab/>
      </w:r>
      <w:r>
        <w:tab/>
      </w:r>
      <w:r>
        <w:tab/>
        <w:t>Distribuir producte triat.</w:t>
      </w:r>
    </w:p>
    <w:p w14:paraId="2A21D5E6" w14:textId="77777777" w:rsidR="00F37D82" w:rsidRDefault="00833748">
      <w:pPr>
        <w:pStyle w:val="Standard"/>
      </w:pPr>
      <w:r>
        <w:t>22.-</w:t>
      </w:r>
      <w:r>
        <w:tab/>
      </w:r>
      <w:r>
        <w:tab/>
      </w:r>
      <w:r>
        <w:tab/>
        <w:t>Si diners introduïts &gt; preu producte</w:t>
      </w:r>
    </w:p>
    <w:p w14:paraId="6F17A581" w14:textId="77777777" w:rsidR="00F37D82" w:rsidRDefault="00833748">
      <w:pPr>
        <w:pStyle w:val="Standard"/>
      </w:pPr>
      <w:r>
        <w:t>23.-</w:t>
      </w:r>
      <w:r>
        <w:tab/>
      </w:r>
      <w:r>
        <w:tab/>
      </w:r>
      <w:r>
        <w:tab/>
      </w:r>
      <w:r>
        <w:tab/>
        <w:t>Calcular diferencia de diners.</w:t>
      </w:r>
    </w:p>
    <w:p w14:paraId="7935349B" w14:textId="77777777" w:rsidR="00F37D82" w:rsidRDefault="00833748">
      <w:pPr>
        <w:pStyle w:val="Standard"/>
      </w:pPr>
      <w:r>
        <w:t xml:space="preserve">24.- </w:t>
      </w:r>
      <w:r>
        <w:tab/>
      </w:r>
      <w:r>
        <w:tab/>
      </w:r>
      <w:r>
        <w:tab/>
      </w:r>
      <w:r>
        <w:tab/>
        <w:t>Tornar diferencia de diners.</w:t>
      </w:r>
    </w:p>
    <w:p w14:paraId="09300A22" w14:textId="77777777" w:rsidR="00F37D82" w:rsidRDefault="00833748">
      <w:pPr>
        <w:pStyle w:val="Standard"/>
      </w:pPr>
      <w:r>
        <w:t xml:space="preserve">25.- </w:t>
      </w:r>
      <w:r>
        <w:tab/>
      </w:r>
      <w:r>
        <w:tab/>
      </w:r>
      <w:r>
        <w:tab/>
      </w:r>
      <w:r>
        <w:tab/>
      </w:r>
      <w:r>
        <w:t>Distribuir producte.</w:t>
      </w:r>
    </w:p>
    <w:p w14:paraId="13017C84" w14:textId="77777777" w:rsidR="00F37D82" w:rsidRDefault="00833748">
      <w:pPr>
        <w:pStyle w:val="Standard"/>
      </w:pPr>
      <w:r>
        <w:t xml:space="preserve">26.- </w:t>
      </w:r>
      <w:r>
        <w:tab/>
      </w:r>
      <w:r>
        <w:tab/>
      </w:r>
      <w:r>
        <w:tab/>
        <w:t>Si diners totals &lt; preu producte triat.</w:t>
      </w:r>
    </w:p>
    <w:p w14:paraId="3B129657" w14:textId="77777777" w:rsidR="00F37D82" w:rsidRDefault="00833748">
      <w:pPr>
        <w:pStyle w:val="Standard"/>
      </w:pPr>
      <w:r>
        <w:t>27.-</w:t>
      </w:r>
      <w:r>
        <w:tab/>
      </w:r>
      <w:r>
        <w:tab/>
      </w:r>
      <w:r>
        <w:tab/>
      </w:r>
      <w:r>
        <w:tab/>
        <w:t>Calcular diferencia.</w:t>
      </w:r>
    </w:p>
    <w:p w14:paraId="531E5EE5" w14:textId="77777777" w:rsidR="00F37D82" w:rsidRDefault="00833748">
      <w:pPr>
        <w:pStyle w:val="Standard"/>
      </w:pPr>
      <w:r>
        <w:t>28.-</w:t>
      </w:r>
      <w:r>
        <w:tab/>
      </w:r>
      <w:r>
        <w:tab/>
      </w:r>
      <w:r>
        <w:tab/>
      </w:r>
      <w:r>
        <w:tab/>
        <w:t>Escriure «Falten (diferencia) diners».</w:t>
      </w:r>
    </w:p>
    <w:p w14:paraId="4F2B687B" w14:textId="77777777" w:rsidR="00F37D82" w:rsidRDefault="00833748">
      <w:pPr>
        <w:pStyle w:val="Standard"/>
      </w:pPr>
      <w:r>
        <w:t xml:space="preserve">29.- </w:t>
      </w:r>
      <w:r>
        <w:tab/>
      </w:r>
      <w:r>
        <w:tab/>
      </w:r>
      <w:r>
        <w:tab/>
      </w:r>
      <w:r>
        <w:tab/>
      </w:r>
      <w:r>
        <w:tab/>
        <w:t>Mentre l’usuari no introdueixi diners</w:t>
      </w:r>
    </w:p>
    <w:p w14:paraId="4F542919" w14:textId="77777777" w:rsidR="00F37D82" w:rsidRDefault="00833748">
      <w:pPr>
        <w:pStyle w:val="Standard"/>
      </w:pPr>
      <w:r>
        <w:t>30.-</w:t>
      </w:r>
      <w:r>
        <w:tab/>
      </w:r>
      <w:r>
        <w:tab/>
      </w:r>
      <w:r>
        <w:tab/>
      </w:r>
      <w:r>
        <w:tab/>
      </w:r>
      <w:r>
        <w:tab/>
      </w:r>
      <w:r>
        <w:tab/>
        <w:t>Esperar 15 segons.</w:t>
      </w:r>
    </w:p>
    <w:p w14:paraId="6AB98BEE" w14:textId="77777777" w:rsidR="00F37D82" w:rsidRDefault="00833748">
      <w:pPr>
        <w:pStyle w:val="Standard"/>
      </w:pPr>
      <w:r>
        <w:t>31.-</w:t>
      </w:r>
      <w:r>
        <w:tab/>
      </w:r>
      <w:r>
        <w:tab/>
      </w:r>
      <w:r>
        <w:tab/>
      </w:r>
      <w:r>
        <w:tab/>
      </w:r>
      <w:r>
        <w:tab/>
        <w:t>Fi Mentre.</w:t>
      </w:r>
    </w:p>
    <w:p w14:paraId="6B3A2038" w14:textId="77777777" w:rsidR="00F37D82" w:rsidRDefault="00833748">
      <w:pPr>
        <w:pStyle w:val="Standard"/>
      </w:pPr>
      <w:r>
        <w:t>32.-</w:t>
      </w:r>
      <w:r>
        <w:tab/>
      </w:r>
      <w:r>
        <w:tab/>
      </w:r>
      <w:r>
        <w:tab/>
      </w:r>
      <w:r>
        <w:tab/>
      </w:r>
      <w:r>
        <w:tab/>
      </w:r>
      <w:r>
        <w:tab/>
        <w:t>Torn</w:t>
      </w:r>
      <w:r>
        <w:t>ar diners inserits a l’usuari.</w:t>
      </w:r>
    </w:p>
    <w:p w14:paraId="2FF300BA" w14:textId="77777777" w:rsidR="00F37D82" w:rsidRDefault="00833748">
      <w:pPr>
        <w:pStyle w:val="Standard"/>
      </w:pPr>
      <w:r>
        <w:t>33.-</w:t>
      </w:r>
      <w:r>
        <w:tab/>
      </w:r>
      <w:r>
        <w:tab/>
      </w:r>
      <w:r>
        <w:tab/>
      </w:r>
      <w:r>
        <w:tab/>
      </w:r>
      <w:r>
        <w:tab/>
      </w:r>
      <w:r>
        <w:tab/>
        <w:t>Tornar a línia 3.</w:t>
      </w:r>
    </w:p>
    <w:p w14:paraId="186FA721" w14:textId="77777777" w:rsidR="00F37D82" w:rsidRDefault="00833748">
      <w:pPr>
        <w:pStyle w:val="Standard"/>
      </w:pPr>
      <w:r>
        <w:t>34.-</w:t>
      </w:r>
      <w:r>
        <w:tab/>
      </w:r>
      <w:r>
        <w:tab/>
      </w:r>
      <w:r>
        <w:tab/>
      </w:r>
      <w:r>
        <w:tab/>
      </w:r>
      <w:r>
        <w:tab/>
        <w:t>Altrament.</w:t>
      </w:r>
    </w:p>
    <w:p w14:paraId="0E6B6260" w14:textId="77777777" w:rsidR="00F37D82" w:rsidRDefault="00833748">
      <w:pPr>
        <w:pStyle w:val="Standard"/>
      </w:pPr>
      <w:r>
        <w:t>35.-</w:t>
      </w:r>
      <w:r>
        <w:tab/>
      </w:r>
      <w:r>
        <w:tab/>
      </w:r>
      <w:r>
        <w:tab/>
      </w:r>
      <w:r>
        <w:tab/>
      </w:r>
      <w:r>
        <w:tab/>
      </w:r>
      <w:r>
        <w:tab/>
        <w:t>Actualitzar diners.</w:t>
      </w:r>
    </w:p>
    <w:p w14:paraId="48A9B7FE" w14:textId="77777777" w:rsidR="00F37D82" w:rsidRDefault="00833748">
      <w:pPr>
        <w:pStyle w:val="Standard"/>
      </w:pPr>
      <w:r>
        <w:t>36.-</w:t>
      </w:r>
      <w:r>
        <w:tab/>
      </w:r>
      <w:r>
        <w:tab/>
      </w:r>
      <w:r>
        <w:tab/>
      </w:r>
      <w:r>
        <w:tab/>
      </w:r>
      <w:r>
        <w:tab/>
      </w:r>
      <w:r>
        <w:tab/>
        <w:t>Tornar a línia numero 18.</w:t>
      </w:r>
    </w:p>
    <w:p w14:paraId="3204712D" w14:textId="77777777" w:rsidR="00F37D82" w:rsidRDefault="00833748">
      <w:pPr>
        <w:pStyle w:val="Standard"/>
      </w:pPr>
      <w:r>
        <w:t xml:space="preserve">37.- </w:t>
      </w:r>
      <w:r>
        <w:tab/>
      </w:r>
      <w:r>
        <w:tab/>
      </w:r>
      <w:r>
        <w:tab/>
        <w:t>Fi Si</w:t>
      </w:r>
    </w:p>
    <w:p w14:paraId="6F76A662" w14:textId="77777777" w:rsidR="00F37D82" w:rsidRDefault="00833748">
      <w:pPr>
        <w:pStyle w:val="Standard"/>
      </w:pPr>
      <w:r>
        <w:t>38.- Fi programa “Distribució”.</w:t>
      </w:r>
      <w:r>
        <w:tab/>
      </w:r>
      <w:r>
        <w:tab/>
      </w:r>
    </w:p>
    <w:p w14:paraId="35D9F20B" w14:textId="77777777" w:rsidR="00F37D82" w:rsidRDefault="00F37D82">
      <w:pPr>
        <w:pStyle w:val="Standard"/>
      </w:pPr>
    </w:p>
    <w:p w14:paraId="05274DF7" w14:textId="77777777" w:rsidR="00F37D82" w:rsidRDefault="00F37D82">
      <w:pPr>
        <w:pStyle w:val="Standard"/>
      </w:pPr>
    </w:p>
    <w:p w14:paraId="4FE6B886" w14:textId="77777777" w:rsidR="00F37D82" w:rsidRDefault="00F37D82">
      <w:pPr>
        <w:pStyle w:val="Standard"/>
      </w:pPr>
    </w:p>
    <w:p w14:paraId="6141C492" w14:textId="77777777" w:rsidR="00F37D82" w:rsidRDefault="00F37D82">
      <w:pPr>
        <w:pStyle w:val="Standard"/>
      </w:pPr>
    </w:p>
    <w:p w14:paraId="331EF15A" w14:textId="77777777" w:rsidR="00F37D82" w:rsidRDefault="00F37D82">
      <w:pPr>
        <w:pStyle w:val="Standard"/>
      </w:pPr>
    </w:p>
    <w:p w14:paraId="451DDB24" w14:textId="77777777" w:rsidR="00F37D82" w:rsidRDefault="00F37D82">
      <w:pPr>
        <w:pStyle w:val="Standard"/>
      </w:pPr>
    </w:p>
    <w:p w14:paraId="256CDEEE" w14:textId="77777777" w:rsidR="00F37D82" w:rsidRDefault="00F37D82">
      <w:pPr>
        <w:pStyle w:val="Standard"/>
      </w:pPr>
    </w:p>
    <w:p w14:paraId="5CB104AF" w14:textId="77777777" w:rsidR="00F37D82" w:rsidRDefault="00F37D82">
      <w:pPr>
        <w:pStyle w:val="Standard"/>
      </w:pPr>
    </w:p>
    <w:p w14:paraId="0E0D9E92" w14:textId="77777777" w:rsidR="00F37D82" w:rsidRDefault="00F37D82">
      <w:pPr>
        <w:pStyle w:val="Standard"/>
      </w:pPr>
    </w:p>
    <w:p w14:paraId="3B88F738" w14:textId="77777777" w:rsidR="00F37D82" w:rsidRDefault="00F37D82">
      <w:pPr>
        <w:pStyle w:val="Standard"/>
      </w:pPr>
    </w:p>
    <w:p w14:paraId="1080F152" w14:textId="77777777" w:rsidR="00F37D82" w:rsidRDefault="00F37D82">
      <w:pPr>
        <w:pStyle w:val="Standard"/>
      </w:pPr>
    </w:p>
    <w:p w14:paraId="3DB67F53" w14:textId="77777777" w:rsidR="00F37D82" w:rsidRDefault="00833748">
      <w:pPr>
        <w:pStyle w:val="Standard"/>
      </w:pPr>
      <w:r>
        <w:t>● Posar la taula per a tres comensals.</w:t>
      </w:r>
    </w:p>
    <w:p w14:paraId="1D3F7742" w14:textId="77777777" w:rsidR="00F37D82" w:rsidRDefault="00F37D82">
      <w:pPr>
        <w:pStyle w:val="Standard"/>
      </w:pPr>
    </w:p>
    <w:p w14:paraId="26CEEC3B" w14:textId="77777777" w:rsidR="00F37D82" w:rsidRDefault="00833748">
      <w:pPr>
        <w:pStyle w:val="Standard"/>
      </w:pPr>
      <w:r>
        <w:t xml:space="preserve">1.- </w:t>
      </w:r>
      <w:r>
        <w:t>Inici programa «</w:t>
      </w:r>
      <w:proofErr w:type="spellStart"/>
      <w:r>
        <w:t>eines_per_alimentar</w:t>
      </w:r>
      <w:proofErr w:type="spellEnd"/>
      <w:r>
        <w:t>-se»</w:t>
      </w:r>
    </w:p>
    <w:p w14:paraId="6B495152" w14:textId="77777777" w:rsidR="00F37D82" w:rsidRDefault="00833748">
      <w:pPr>
        <w:pStyle w:val="Standard"/>
      </w:pPr>
      <w:r>
        <w:t xml:space="preserve">2.- </w:t>
      </w:r>
      <w:r>
        <w:tab/>
        <w:t>Acció agafar plat 1.</w:t>
      </w:r>
    </w:p>
    <w:p w14:paraId="76C1B856" w14:textId="77777777" w:rsidR="00F37D82" w:rsidRDefault="00833748">
      <w:pPr>
        <w:pStyle w:val="Standard"/>
      </w:pPr>
      <w:r>
        <w:t>3.-</w:t>
      </w:r>
      <w:r>
        <w:tab/>
        <w:t>Acció col·locar plat 1 davant primera cadira.</w:t>
      </w:r>
    </w:p>
    <w:p w14:paraId="00C9BDB2" w14:textId="77777777" w:rsidR="00F37D82" w:rsidRDefault="00833748">
      <w:pPr>
        <w:pStyle w:val="Standard"/>
      </w:pPr>
      <w:r>
        <w:t xml:space="preserve">4.-  </w:t>
      </w:r>
      <w:r>
        <w:tab/>
        <w:t>Acció agafar plat 2.</w:t>
      </w:r>
    </w:p>
    <w:p w14:paraId="567F1248" w14:textId="77777777" w:rsidR="00F37D82" w:rsidRDefault="00833748">
      <w:pPr>
        <w:pStyle w:val="Standard"/>
      </w:pPr>
      <w:r>
        <w:t>5.-</w:t>
      </w:r>
      <w:r>
        <w:tab/>
        <w:t>Acció col·locar plat 2 davant segona cadira.</w:t>
      </w:r>
    </w:p>
    <w:p w14:paraId="63ED2BF9" w14:textId="77777777" w:rsidR="00F37D82" w:rsidRDefault="00833748">
      <w:pPr>
        <w:pStyle w:val="Standard"/>
      </w:pPr>
      <w:r>
        <w:t xml:space="preserve">6.-  </w:t>
      </w:r>
      <w:r>
        <w:tab/>
        <w:t>Acció agafar plat 3.</w:t>
      </w:r>
    </w:p>
    <w:p w14:paraId="1CBCD044" w14:textId="77777777" w:rsidR="00F37D82" w:rsidRDefault="00833748">
      <w:pPr>
        <w:pStyle w:val="Standard"/>
      </w:pPr>
      <w:r>
        <w:t>7.-</w:t>
      </w:r>
      <w:r>
        <w:tab/>
        <w:t>Acció col·locar plat 3 davant ter</w:t>
      </w:r>
      <w:r>
        <w:t>cera cadira.</w:t>
      </w:r>
    </w:p>
    <w:p w14:paraId="128E8E42" w14:textId="77777777" w:rsidR="00F37D82" w:rsidRDefault="00833748">
      <w:pPr>
        <w:pStyle w:val="Standard"/>
      </w:pPr>
      <w:r>
        <w:t>8.-</w:t>
      </w:r>
      <w:r>
        <w:tab/>
        <w:t>Acció agafar forquilla 1.</w:t>
      </w:r>
    </w:p>
    <w:p w14:paraId="01F42D62" w14:textId="77777777" w:rsidR="00F37D82" w:rsidRDefault="00833748">
      <w:pPr>
        <w:pStyle w:val="Standard"/>
      </w:pPr>
      <w:r>
        <w:t>9.-</w:t>
      </w:r>
      <w:r>
        <w:tab/>
        <w:t>Acció col·locar forquilla 1 a la dreta primer plat.</w:t>
      </w:r>
    </w:p>
    <w:p w14:paraId="0F7DACF2" w14:textId="77777777" w:rsidR="00F37D82" w:rsidRDefault="00833748">
      <w:pPr>
        <w:pStyle w:val="Standard"/>
      </w:pPr>
      <w:r>
        <w:t xml:space="preserve">10.-  </w:t>
      </w:r>
      <w:r>
        <w:tab/>
        <w:t>Acció agafar forquilla 2.</w:t>
      </w:r>
    </w:p>
    <w:p w14:paraId="63607710" w14:textId="77777777" w:rsidR="00F37D82" w:rsidRDefault="00833748">
      <w:pPr>
        <w:pStyle w:val="Standard"/>
      </w:pPr>
      <w:r>
        <w:t>11.-</w:t>
      </w:r>
      <w:r>
        <w:tab/>
        <w:t>Acció col·locar forquilla 2 a la dreta del segon plat..</w:t>
      </w:r>
    </w:p>
    <w:p w14:paraId="06C485AB" w14:textId="77777777" w:rsidR="00F37D82" w:rsidRDefault="00833748">
      <w:pPr>
        <w:pStyle w:val="Standard"/>
      </w:pPr>
      <w:r>
        <w:t xml:space="preserve">12.-  </w:t>
      </w:r>
      <w:r>
        <w:tab/>
        <w:t>Acció agafar forquilla 3.</w:t>
      </w:r>
    </w:p>
    <w:p w14:paraId="3C48B754" w14:textId="77777777" w:rsidR="00F37D82" w:rsidRDefault="00833748">
      <w:pPr>
        <w:pStyle w:val="Standard"/>
      </w:pPr>
      <w:r>
        <w:t>13.-</w:t>
      </w:r>
      <w:r>
        <w:tab/>
        <w:t>Acció col·locar forquilla</w:t>
      </w:r>
      <w:r>
        <w:t xml:space="preserve"> 3 a la dreta del tercer plat.</w:t>
      </w:r>
    </w:p>
    <w:p w14:paraId="4CADF2EC" w14:textId="77777777" w:rsidR="00F37D82" w:rsidRDefault="00833748">
      <w:pPr>
        <w:pStyle w:val="Standard"/>
      </w:pPr>
      <w:r>
        <w:t xml:space="preserve">14.-  </w:t>
      </w:r>
      <w:r>
        <w:tab/>
        <w:t>Acció agafar ganivet 1.</w:t>
      </w:r>
    </w:p>
    <w:p w14:paraId="484D26AB" w14:textId="77777777" w:rsidR="00F37D82" w:rsidRDefault="00833748">
      <w:pPr>
        <w:pStyle w:val="Standard"/>
      </w:pPr>
      <w:r>
        <w:t>15.-</w:t>
      </w:r>
      <w:r>
        <w:tab/>
        <w:t>Acció col·locar ganivet 1 a l’esquerra del primer plat.</w:t>
      </w:r>
    </w:p>
    <w:p w14:paraId="52D14D47" w14:textId="77777777" w:rsidR="00F37D82" w:rsidRDefault="00833748">
      <w:pPr>
        <w:pStyle w:val="Standard"/>
      </w:pPr>
      <w:r>
        <w:t xml:space="preserve">16.-  </w:t>
      </w:r>
      <w:r>
        <w:tab/>
        <w:t>Acció agafar ganivet 2.</w:t>
      </w:r>
    </w:p>
    <w:p w14:paraId="428E90DB" w14:textId="77777777" w:rsidR="00F37D82" w:rsidRDefault="00833748">
      <w:pPr>
        <w:pStyle w:val="Standard"/>
      </w:pPr>
      <w:r>
        <w:t>17.-</w:t>
      </w:r>
      <w:r>
        <w:tab/>
        <w:t>Acció col·locar ganivet 2 a l’esquerra del segon plat.</w:t>
      </w:r>
    </w:p>
    <w:p w14:paraId="72580942" w14:textId="77777777" w:rsidR="00F37D82" w:rsidRDefault="00833748">
      <w:pPr>
        <w:pStyle w:val="Standard"/>
      </w:pPr>
      <w:r>
        <w:t xml:space="preserve">18.-  </w:t>
      </w:r>
      <w:r>
        <w:tab/>
        <w:t>Acció agafar ganivet 3.</w:t>
      </w:r>
    </w:p>
    <w:p w14:paraId="366811CD" w14:textId="77777777" w:rsidR="00F37D82" w:rsidRDefault="00833748">
      <w:pPr>
        <w:pStyle w:val="Standard"/>
      </w:pPr>
      <w:r>
        <w:t>19.-</w:t>
      </w:r>
      <w:r>
        <w:tab/>
      </w:r>
      <w:r>
        <w:t>Acció col·locar ganivet 3 a l’esquerra del tercer plat.</w:t>
      </w:r>
    </w:p>
    <w:p w14:paraId="517FC3CE" w14:textId="77777777" w:rsidR="00F37D82" w:rsidRDefault="00833748">
      <w:pPr>
        <w:pStyle w:val="Standard"/>
      </w:pPr>
      <w:r>
        <w:t>20.-</w:t>
      </w:r>
      <w:r>
        <w:tab/>
        <w:t>Acció agafar got 1.</w:t>
      </w:r>
    </w:p>
    <w:p w14:paraId="2D87A9FA" w14:textId="77777777" w:rsidR="00F37D82" w:rsidRDefault="00833748">
      <w:pPr>
        <w:pStyle w:val="Standard"/>
      </w:pPr>
      <w:r>
        <w:t>21.-</w:t>
      </w:r>
      <w:r>
        <w:tab/>
        <w:t>Acció col·locar got 1 davant plat 1.</w:t>
      </w:r>
    </w:p>
    <w:p w14:paraId="4890A420" w14:textId="77777777" w:rsidR="00F37D82" w:rsidRDefault="00833748">
      <w:pPr>
        <w:pStyle w:val="Standard"/>
      </w:pPr>
      <w:r>
        <w:t xml:space="preserve">22.-  </w:t>
      </w:r>
      <w:r>
        <w:tab/>
        <w:t>Acció agafar got 2.</w:t>
      </w:r>
    </w:p>
    <w:p w14:paraId="6FF54453" w14:textId="77777777" w:rsidR="00F37D82" w:rsidRDefault="00833748">
      <w:pPr>
        <w:pStyle w:val="Standard"/>
      </w:pPr>
      <w:r>
        <w:t>23.-</w:t>
      </w:r>
      <w:r>
        <w:tab/>
        <w:t>Acció col·locar got 2 davant plat 2.</w:t>
      </w:r>
    </w:p>
    <w:p w14:paraId="2F4B2927" w14:textId="77777777" w:rsidR="00F37D82" w:rsidRDefault="00833748">
      <w:pPr>
        <w:pStyle w:val="Standard"/>
      </w:pPr>
      <w:r>
        <w:t xml:space="preserve">24.-  </w:t>
      </w:r>
      <w:r>
        <w:tab/>
        <w:t>Acció agafar got 3.</w:t>
      </w:r>
    </w:p>
    <w:p w14:paraId="71768087" w14:textId="77777777" w:rsidR="00F37D82" w:rsidRDefault="00833748">
      <w:pPr>
        <w:pStyle w:val="Standard"/>
      </w:pPr>
      <w:r>
        <w:t>25.-</w:t>
      </w:r>
      <w:r>
        <w:tab/>
        <w:t>Acció col·locar got 3 davant pla</w:t>
      </w:r>
      <w:r>
        <w:t>t 3.</w:t>
      </w:r>
    </w:p>
    <w:p w14:paraId="6A2DA032" w14:textId="77777777" w:rsidR="00F37D82" w:rsidRDefault="00833748">
      <w:pPr>
        <w:pStyle w:val="Standard"/>
      </w:pPr>
      <w:r>
        <w:t>26.-Fi programa «</w:t>
      </w:r>
      <w:proofErr w:type="spellStart"/>
      <w:r>
        <w:t>eines_per_alimentar</w:t>
      </w:r>
      <w:proofErr w:type="spellEnd"/>
      <w:r>
        <w:t>-se»</w:t>
      </w:r>
    </w:p>
    <w:p w14:paraId="73678064" w14:textId="77777777" w:rsidR="00F37D82" w:rsidRDefault="00F37D82">
      <w:pPr>
        <w:pStyle w:val="Standard"/>
      </w:pPr>
    </w:p>
    <w:p w14:paraId="64B5818C" w14:textId="77777777" w:rsidR="00F37D82" w:rsidRDefault="00833748">
      <w:pPr>
        <w:pStyle w:val="Standard"/>
      </w:pPr>
      <w:r>
        <w:t>● Comprar un article en una botiga online.</w:t>
      </w:r>
    </w:p>
    <w:p w14:paraId="2237D691" w14:textId="77777777" w:rsidR="00F37D82" w:rsidRDefault="00F37D82">
      <w:pPr>
        <w:pStyle w:val="Standard"/>
      </w:pPr>
    </w:p>
    <w:p w14:paraId="532F3212" w14:textId="77777777" w:rsidR="00F37D82" w:rsidRDefault="00833748">
      <w:pPr>
        <w:pStyle w:val="Standard"/>
        <w:rPr>
          <w:i/>
          <w:iCs/>
        </w:rPr>
      </w:pPr>
      <w:r>
        <w:rPr>
          <w:i/>
          <w:iCs/>
        </w:rPr>
        <w:t>Pseudocodi des del punt de vista de la màquina i amb el producte desitjat ja triat, des del «</w:t>
      </w:r>
      <w:proofErr w:type="spellStart"/>
      <w:r>
        <w:rPr>
          <w:i/>
          <w:iCs/>
        </w:rPr>
        <w:t>carrito</w:t>
      </w:r>
      <w:proofErr w:type="spellEnd"/>
      <w:r>
        <w:rPr>
          <w:i/>
          <w:iCs/>
        </w:rPr>
        <w:t>»</w:t>
      </w:r>
    </w:p>
    <w:p w14:paraId="54A0BB9F" w14:textId="77777777" w:rsidR="00F37D82" w:rsidRDefault="00F37D82">
      <w:pPr>
        <w:pStyle w:val="Standard"/>
      </w:pPr>
    </w:p>
    <w:p w14:paraId="354AAFDC" w14:textId="77777777" w:rsidR="00F37D82" w:rsidRDefault="00833748">
      <w:pPr>
        <w:pStyle w:val="Standard"/>
      </w:pPr>
      <w:r>
        <w:t>1.- Inici programa «</w:t>
      </w:r>
      <w:proofErr w:type="spellStart"/>
      <w:r>
        <w:t>shopping</w:t>
      </w:r>
      <w:proofErr w:type="spellEnd"/>
      <w:r>
        <w:t>»</w:t>
      </w:r>
    </w:p>
    <w:p w14:paraId="0D495062" w14:textId="77777777" w:rsidR="00F37D82" w:rsidRDefault="00833748">
      <w:pPr>
        <w:pStyle w:val="Standard"/>
      </w:pPr>
      <w:r>
        <w:t xml:space="preserve">2.- </w:t>
      </w:r>
      <w:r>
        <w:tab/>
        <w:t xml:space="preserve">Llegir producte </w:t>
      </w:r>
      <w:r>
        <w:t>triat.</w:t>
      </w:r>
    </w:p>
    <w:p w14:paraId="509D81B0" w14:textId="77777777" w:rsidR="00F37D82" w:rsidRDefault="00833748">
      <w:pPr>
        <w:pStyle w:val="Standard"/>
      </w:pPr>
      <w:r>
        <w:tab/>
        <w:t>Escriure, en números, el preu del producte triat.</w:t>
      </w:r>
    </w:p>
    <w:p w14:paraId="45851EB8" w14:textId="77777777" w:rsidR="00F37D82" w:rsidRDefault="00833748">
      <w:pPr>
        <w:pStyle w:val="Standard"/>
      </w:pPr>
      <w:r>
        <w:tab/>
        <w:t>Escriure «accepta per seguir amb la compra» i «seguir comprant»</w:t>
      </w:r>
    </w:p>
    <w:p w14:paraId="1EF85442" w14:textId="77777777" w:rsidR="00F37D82" w:rsidRDefault="00833748">
      <w:pPr>
        <w:pStyle w:val="Standard"/>
      </w:pPr>
      <w:r>
        <w:tab/>
      </w:r>
      <w:r>
        <w:tab/>
      </w:r>
      <w:r>
        <w:tab/>
        <w:t>Si l’usuari tria «seguir comprant»</w:t>
      </w:r>
    </w:p>
    <w:p w14:paraId="37C53288" w14:textId="77777777" w:rsidR="00F37D82" w:rsidRDefault="00833748">
      <w:pPr>
        <w:pStyle w:val="Standard"/>
      </w:pPr>
      <w:r>
        <w:tab/>
      </w:r>
      <w:r>
        <w:tab/>
      </w:r>
      <w:r>
        <w:tab/>
      </w:r>
      <w:r>
        <w:tab/>
        <w:t>Mantenir producte triat al carro.</w:t>
      </w:r>
      <w:r>
        <w:tab/>
      </w:r>
      <w:r>
        <w:tab/>
      </w:r>
    </w:p>
    <w:p w14:paraId="23305AFB" w14:textId="77777777" w:rsidR="00F37D82" w:rsidRDefault="00833748">
      <w:pPr>
        <w:pStyle w:val="Standard"/>
      </w:pPr>
      <w:r>
        <w:tab/>
      </w:r>
      <w:r>
        <w:tab/>
      </w:r>
      <w:r>
        <w:tab/>
      </w:r>
      <w:r>
        <w:tab/>
        <w:t>Tornar al catàleg.</w:t>
      </w:r>
    </w:p>
    <w:p w14:paraId="111F2548" w14:textId="77777777" w:rsidR="00F37D82" w:rsidRDefault="00833748">
      <w:pPr>
        <w:pStyle w:val="Standard"/>
      </w:pPr>
      <w:r>
        <w:tab/>
      </w:r>
      <w:r>
        <w:tab/>
      </w:r>
      <w:r>
        <w:tab/>
        <w:t>Altrament</w:t>
      </w:r>
    </w:p>
    <w:p w14:paraId="72E5E351" w14:textId="77777777" w:rsidR="00F37D82" w:rsidRDefault="00833748">
      <w:pPr>
        <w:pStyle w:val="Standard"/>
      </w:pPr>
      <w:r>
        <w:tab/>
      </w:r>
      <w:r>
        <w:tab/>
      </w:r>
      <w:r>
        <w:tab/>
      </w:r>
      <w:r>
        <w:tab/>
        <w:t>Formulari amb n</w:t>
      </w:r>
      <w:r>
        <w:t xml:space="preserve">umero de targeta, caducitat i </w:t>
      </w:r>
      <w:proofErr w:type="spellStart"/>
      <w:r>
        <w:t>cvv</w:t>
      </w:r>
      <w:proofErr w:type="spellEnd"/>
      <w:r>
        <w:t>.</w:t>
      </w:r>
    </w:p>
    <w:p w14:paraId="784E820C" w14:textId="77777777" w:rsidR="00F37D82" w:rsidRDefault="00833748">
      <w:pPr>
        <w:pStyle w:val="Standard"/>
      </w:pPr>
      <w:r>
        <w:tab/>
      </w:r>
      <w:r>
        <w:tab/>
      </w:r>
      <w:r>
        <w:tab/>
      </w:r>
      <w:r>
        <w:tab/>
      </w:r>
      <w:r>
        <w:tab/>
        <w:t>Mentre l’usuari no ompli el formulari.</w:t>
      </w:r>
    </w:p>
    <w:p w14:paraId="76E00EA7" w14:textId="77777777" w:rsidR="00F37D82" w:rsidRDefault="00833748">
      <w:pPr>
        <w:pStyle w:val="Standard"/>
      </w:pPr>
      <w:r>
        <w:tab/>
      </w:r>
      <w:r>
        <w:tab/>
      </w:r>
      <w:r>
        <w:tab/>
      </w:r>
      <w:r>
        <w:tab/>
      </w:r>
      <w:r>
        <w:tab/>
      </w:r>
      <w:r>
        <w:tab/>
        <w:t>Esperar 10 minuts.</w:t>
      </w:r>
    </w:p>
    <w:p w14:paraId="0C9F0618" w14:textId="77777777" w:rsidR="00F37D82" w:rsidRDefault="00833748">
      <w:pPr>
        <w:pStyle w:val="Standard"/>
      </w:pPr>
      <w:r>
        <w:tab/>
      </w:r>
      <w:r>
        <w:tab/>
      </w:r>
      <w:r>
        <w:tab/>
      </w:r>
      <w:r>
        <w:tab/>
      </w:r>
      <w:r>
        <w:tab/>
        <w:t>Fi Mentre.</w:t>
      </w:r>
    </w:p>
    <w:p w14:paraId="4BB99013" w14:textId="77777777" w:rsidR="00F37D82" w:rsidRDefault="00833748">
      <w:pPr>
        <w:pStyle w:val="Standard"/>
      </w:pPr>
      <w:r>
        <w:tab/>
      </w:r>
      <w:r>
        <w:tab/>
      </w:r>
      <w:r>
        <w:tab/>
      </w:r>
      <w:r>
        <w:tab/>
      </w:r>
      <w:r>
        <w:tab/>
      </w:r>
      <w:r>
        <w:tab/>
        <w:t>Guardar la sessió.</w:t>
      </w:r>
    </w:p>
    <w:p w14:paraId="28D8FC13" w14:textId="77777777" w:rsidR="00F37D82" w:rsidRDefault="00833748">
      <w:pPr>
        <w:pStyle w:val="Standard"/>
      </w:pPr>
      <w:r>
        <w:tab/>
      </w:r>
      <w:r>
        <w:tab/>
      </w:r>
      <w:r>
        <w:tab/>
      </w:r>
      <w:r>
        <w:tab/>
      </w:r>
      <w:r>
        <w:tab/>
      </w:r>
      <w:r>
        <w:tab/>
        <w:t>Tornar al catàleg.</w:t>
      </w:r>
    </w:p>
    <w:p w14:paraId="274B3035" w14:textId="77777777" w:rsidR="00F37D82" w:rsidRDefault="00833748">
      <w:pPr>
        <w:pStyle w:val="Standard"/>
      </w:pPr>
      <w:r>
        <w:tab/>
      </w:r>
      <w:r>
        <w:tab/>
      </w:r>
      <w:r>
        <w:tab/>
      </w:r>
      <w:r>
        <w:tab/>
      </w:r>
      <w:r>
        <w:tab/>
        <w:t>Altrament</w:t>
      </w:r>
    </w:p>
    <w:p w14:paraId="0A8529CA" w14:textId="77777777" w:rsidR="00F37D82" w:rsidRDefault="00833748">
      <w:pPr>
        <w:pStyle w:val="Standard"/>
      </w:pPr>
      <w:r>
        <w:tab/>
      </w:r>
      <w:r>
        <w:tab/>
      </w:r>
      <w:r>
        <w:tab/>
      </w:r>
      <w:r>
        <w:tab/>
      </w:r>
      <w:r>
        <w:tab/>
      </w:r>
      <w:r>
        <w:tab/>
        <w:t>Llegir dades formulari.</w:t>
      </w:r>
    </w:p>
    <w:p w14:paraId="31A0D744" w14:textId="77777777" w:rsidR="00F37D82" w:rsidRDefault="00833748">
      <w:pPr>
        <w:pStyle w:val="Standard"/>
      </w:pPr>
      <w:r>
        <w:tab/>
      </w:r>
      <w:r>
        <w:tab/>
      </w:r>
      <w:r>
        <w:tab/>
      </w:r>
      <w:r>
        <w:tab/>
      </w:r>
      <w:r>
        <w:tab/>
      </w:r>
      <w:r>
        <w:tab/>
        <w:t>Verificar dades formulari.</w:t>
      </w:r>
    </w:p>
    <w:p w14:paraId="026F1DFA" w14:textId="77777777" w:rsidR="00F37D82" w:rsidRDefault="00833748">
      <w:pPr>
        <w:pStyle w:val="Standard"/>
      </w:pPr>
      <w:r>
        <w:tab/>
      </w:r>
      <w:r>
        <w:tab/>
      </w:r>
      <w:r>
        <w:tab/>
      </w:r>
      <w:r>
        <w:tab/>
      </w:r>
      <w:r>
        <w:tab/>
      </w:r>
      <w:r>
        <w:tab/>
      </w:r>
      <w:r>
        <w:tab/>
        <w:t>S</w:t>
      </w:r>
      <w:r>
        <w:t>i les dades no son correctes.</w:t>
      </w:r>
    </w:p>
    <w:p w14:paraId="7BDDC43A" w14:textId="77777777" w:rsidR="00F37D82" w:rsidRDefault="00833748">
      <w:pPr>
        <w:pStyle w:val="Standard"/>
      </w:pPr>
      <w:r>
        <w:lastRenderedPageBreak/>
        <w:t xml:space="preserve"> ● Comprar un article en una botiga online.</w:t>
      </w:r>
    </w:p>
    <w:p w14:paraId="05BDDF0F" w14:textId="77777777" w:rsidR="00F37D82" w:rsidRDefault="00F37D82">
      <w:pPr>
        <w:pStyle w:val="Standard"/>
      </w:pPr>
    </w:p>
    <w:p w14:paraId="602301E9" w14:textId="77777777" w:rsidR="00F37D82" w:rsidRDefault="00833748">
      <w:pPr>
        <w:pStyle w:val="Standard"/>
        <w:rPr>
          <w:i/>
          <w:iCs/>
        </w:rPr>
      </w:pPr>
      <w:r>
        <w:rPr>
          <w:i/>
          <w:iCs/>
        </w:rPr>
        <w:t>Pseudocodi des del punt de vista de la màquina i amb el producte desitjat ja triat, des del «</w:t>
      </w:r>
      <w:proofErr w:type="spellStart"/>
      <w:r>
        <w:rPr>
          <w:i/>
          <w:iCs/>
        </w:rPr>
        <w:t>carrito</w:t>
      </w:r>
      <w:proofErr w:type="spellEnd"/>
      <w:r>
        <w:rPr>
          <w:i/>
          <w:iCs/>
        </w:rPr>
        <w:t>»</w:t>
      </w:r>
    </w:p>
    <w:p w14:paraId="3A0D4214" w14:textId="77777777" w:rsidR="00F37D82" w:rsidRDefault="00F37D82">
      <w:pPr>
        <w:pStyle w:val="Standard"/>
      </w:pPr>
    </w:p>
    <w:p w14:paraId="29ACCB77" w14:textId="77777777" w:rsidR="00F37D82" w:rsidRDefault="00833748">
      <w:pPr>
        <w:pStyle w:val="Standard"/>
      </w:pPr>
      <w:r>
        <w:t>1.- Inici programa «</w:t>
      </w:r>
      <w:proofErr w:type="spellStart"/>
      <w:r>
        <w:t>shopping</w:t>
      </w:r>
      <w:proofErr w:type="spellEnd"/>
      <w:r>
        <w:t>»</w:t>
      </w:r>
    </w:p>
    <w:p w14:paraId="650651AB" w14:textId="77777777" w:rsidR="00F37D82" w:rsidRDefault="00833748">
      <w:pPr>
        <w:pStyle w:val="Standard"/>
      </w:pPr>
      <w:r>
        <w:t xml:space="preserve">2.- </w:t>
      </w:r>
      <w:r>
        <w:tab/>
        <w:t>Llegir producte triat.</w:t>
      </w:r>
    </w:p>
    <w:p w14:paraId="3E780B3A" w14:textId="77777777" w:rsidR="00F37D82" w:rsidRDefault="00833748">
      <w:pPr>
        <w:pStyle w:val="Standard"/>
      </w:pPr>
      <w:r>
        <w:t>3.-</w:t>
      </w:r>
      <w:r>
        <w:tab/>
      </w:r>
      <w:r>
        <w:t>Escriure, en xifres, el preu del producte triat.</w:t>
      </w:r>
    </w:p>
    <w:p w14:paraId="1E537E73" w14:textId="77777777" w:rsidR="00F37D82" w:rsidRDefault="00833748">
      <w:pPr>
        <w:pStyle w:val="Standard"/>
      </w:pPr>
      <w:r>
        <w:t>4.-</w:t>
      </w:r>
      <w:r>
        <w:tab/>
        <w:t>Escriure «accepta per seguir amb la compra» i «seguir comprant»</w:t>
      </w:r>
    </w:p>
    <w:p w14:paraId="0426B51B" w14:textId="77777777" w:rsidR="00F37D82" w:rsidRDefault="00833748">
      <w:pPr>
        <w:pStyle w:val="Standard"/>
      </w:pPr>
      <w:r>
        <w:t>5.-</w:t>
      </w:r>
      <w:r>
        <w:tab/>
      </w:r>
      <w:r>
        <w:tab/>
      </w:r>
      <w:r>
        <w:tab/>
        <w:t>Si l’usuari tria «seguir comprant»</w:t>
      </w:r>
    </w:p>
    <w:p w14:paraId="5BFE908B" w14:textId="77777777" w:rsidR="00F37D82" w:rsidRDefault="00833748">
      <w:pPr>
        <w:pStyle w:val="Standard"/>
      </w:pPr>
      <w:r>
        <w:t>6.-</w:t>
      </w:r>
      <w:r>
        <w:tab/>
      </w:r>
      <w:r>
        <w:tab/>
      </w:r>
      <w:r>
        <w:tab/>
      </w:r>
      <w:r>
        <w:tab/>
        <w:t>Mantenir producte triat al carro.</w:t>
      </w:r>
      <w:r>
        <w:tab/>
      </w:r>
      <w:r>
        <w:tab/>
      </w:r>
    </w:p>
    <w:p w14:paraId="4FFC0621" w14:textId="77777777" w:rsidR="00F37D82" w:rsidRDefault="00833748">
      <w:pPr>
        <w:pStyle w:val="Standard"/>
      </w:pPr>
      <w:r>
        <w:t>7.-</w:t>
      </w:r>
      <w:r>
        <w:tab/>
      </w:r>
      <w:r>
        <w:tab/>
      </w:r>
      <w:r>
        <w:tab/>
      </w:r>
      <w:r>
        <w:tab/>
        <w:t>Tornar al catàleg.</w:t>
      </w:r>
    </w:p>
    <w:p w14:paraId="1283ED78" w14:textId="77777777" w:rsidR="00F37D82" w:rsidRDefault="00833748">
      <w:pPr>
        <w:pStyle w:val="Standard"/>
      </w:pPr>
      <w:r>
        <w:t>8.-</w:t>
      </w:r>
      <w:r>
        <w:tab/>
      </w:r>
      <w:r>
        <w:tab/>
      </w:r>
      <w:r>
        <w:tab/>
        <w:t>Altrament</w:t>
      </w:r>
    </w:p>
    <w:p w14:paraId="6A39C106" w14:textId="77777777" w:rsidR="00F37D82" w:rsidRDefault="00833748">
      <w:pPr>
        <w:pStyle w:val="Standard"/>
        <w:ind w:hanging="340"/>
      </w:pPr>
      <w:r>
        <w:tab/>
        <w:t>9.-</w:t>
      </w:r>
      <w:r>
        <w:tab/>
      </w:r>
      <w:r>
        <w:tab/>
      </w:r>
      <w:r>
        <w:tab/>
        <w:t>Formul</w:t>
      </w:r>
      <w:r>
        <w:t xml:space="preserve">ari demanant a l’usuari dades de pagament i dades d’enviament.  </w:t>
      </w:r>
    </w:p>
    <w:p w14:paraId="44AEF85E" w14:textId="77777777" w:rsidR="00F37D82" w:rsidRDefault="00833748">
      <w:pPr>
        <w:pStyle w:val="Standard"/>
      </w:pPr>
      <w:r>
        <w:t>10.-</w:t>
      </w:r>
      <w:r>
        <w:tab/>
      </w:r>
      <w:r>
        <w:tab/>
      </w:r>
      <w:r>
        <w:tab/>
      </w:r>
      <w:r>
        <w:tab/>
      </w:r>
      <w:r>
        <w:tab/>
        <w:t>Mentre l’usuari no ompli el formulari.</w:t>
      </w:r>
    </w:p>
    <w:p w14:paraId="077B0B4A" w14:textId="77777777" w:rsidR="00F37D82" w:rsidRDefault="00833748">
      <w:pPr>
        <w:pStyle w:val="Standard"/>
      </w:pPr>
      <w:r>
        <w:t>11.-</w:t>
      </w:r>
      <w:r>
        <w:tab/>
      </w:r>
      <w:r>
        <w:tab/>
      </w:r>
      <w:r>
        <w:tab/>
      </w:r>
      <w:r>
        <w:tab/>
      </w:r>
      <w:r>
        <w:tab/>
      </w:r>
      <w:r>
        <w:tab/>
        <w:t>Esperar 10 minuts.</w:t>
      </w:r>
    </w:p>
    <w:p w14:paraId="166CC0E5" w14:textId="77777777" w:rsidR="00F37D82" w:rsidRDefault="00833748">
      <w:pPr>
        <w:pStyle w:val="Standard"/>
      </w:pPr>
      <w:r>
        <w:t>12.-</w:t>
      </w:r>
      <w:r>
        <w:tab/>
      </w:r>
      <w:r>
        <w:tab/>
      </w:r>
      <w:r>
        <w:tab/>
      </w:r>
      <w:r>
        <w:tab/>
      </w:r>
      <w:r>
        <w:tab/>
        <w:t>Fi Mentre.</w:t>
      </w:r>
    </w:p>
    <w:p w14:paraId="6530CEB5" w14:textId="77777777" w:rsidR="00F37D82" w:rsidRDefault="00833748">
      <w:pPr>
        <w:pStyle w:val="Standard"/>
      </w:pPr>
      <w:r>
        <w:t>13.-</w:t>
      </w:r>
      <w:r>
        <w:tab/>
      </w:r>
      <w:r>
        <w:tab/>
      </w:r>
      <w:r>
        <w:tab/>
      </w:r>
      <w:r>
        <w:tab/>
      </w:r>
      <w:r>
        <w:tab/>
      </w:r>
      <w:r>
        <w:tab/>
        <w:t>Guardar la sessió.</w:t>
      </w:r>
    </w:p>
    <w:p w14:paraId="1C76D477" w14:textId="77777777" w:rsidR="00F37D82" w:rsidRDefault="00833748">
      <w:pPr>
        <w:pStyle w:val="Standard"/>
      </w:pPr>
      <w:r>
        <w:t>14.-</w:t>
      </w:r>
      <w:r>
        <w:tab/>
      </w:r>
      <w:r>
        <w:tab/>
      </w:r>
      <w:r>
        <w:tab/>
      </w:r>
      <w:r>
        <w:tab/>
      </w:r>
      <w:r>
        <w:tab/>
      </w:r>
      <w:r>
        <w:tab/>
        <w:t>Tornar al catàleg.</w:t>
      </w:r>
    </w:p>
    <w:p w14:paraId="15C1A37D" w14:textId="77777777" w:rsidR="00F37D82" w:rsidRDefault="00833748">
      <w:pPr>
        <w:pStyle w:val="Standard"/>
      </w:pPr>
      <w:r>
        <w:t>15.-</w:t>
      </w:r>
      <w:r>
        <w:tab/>
      </w:r>
      <w:r>
        <w:tab/>
      </w:r>
      <w:r>
        <w:tab/>
      </w:r>
      <w:r>
        <w:tab/>
      </w:r>
      <w:r>
        <w:tab/>
        <w:t>Altrament</w:t>
      </w:r>
    </w:p>
    <w:p w14:paraId="40A9A61C" w14:textId="77777777" w:rsidR="00F37D82" w:rsidRDefault="00833748">
      <w:pPr>
        <w:pStyle w:val="Standard"/>
      </w:pPr>
      <w:r>
        <w:t>16.-</w:t>
      </w:r>
      <w:r>
        <w:tab/>
      </w:r>
      <w:r>
        <w:tab/>
      </w:r>
      <w:r>
        <w:tab/>
      </w:r>
      <w:r>
        <w:tab/>
      </w:r>
      <w:r>
        <w:tab/>
      </w:r>
      <w:r>
        <w:tab/>
      </w:r>
      <w:r>
        <w:t>Llegir dades formulari.</w:t>
      </w:r>
    </w:p>
    <w:p w14:paraId="475666C0" w14:textId="77777777" w:rsidR="00F37D82" w:rsidRDefault="00833748">
      <w:pPr>
        <w:pStyle w:val="Standard"/>
      </w:pPr>
      <w:r>
        <w:t>17.-</w:t>
      </w:r>
      <w:r>
        <w:tab/>
      </w:r>
      <w:r>
        <w:tab/>
      </w:r>
      <w:r>
        <w:tab/>
      </w:r>
      <w:r>
        <w:tab/>
      </w:r>
      <w:r>
        <w:tab/>
      </w:r>
      <w:r>
        <w:tab/>
        <w:t>Verificar dades formulari.</w:t>
      </w:r>
    </w:p>
    <w:p w14:paraId="58B0A0C6" w14:textId="77777777" w:rsidR="00F37D82" w:rsidRDefault="00833748">
      <w:pPr>
        <w:pStyle w:val="Standard"/>
      </w:pPr>
      <w:r>
        <w:t>18.-</w:t>
      </w:r>
      <w:r>
        <w:tab/>
      </w:r>
      <w:r>
        <w:tab/>
      </w:r>
      <w:r>
        <w:tab/>
      </w:r>
      <w:r>
        <w:tab/>
      </w:r>
      <w:r>
        <w:tab/>
      </w:r>
      <w:r>
        <w:tab/>
      </w:r>
      <w:r>
        <w:tab/>
        <w:t>Si les dades no son correctes.</w:t>
      </w:r>
    </w:p>
    <w:p w14:paraId="0B14C1A5" w14:textId="77777777" w:rsidR="00F37D82" w:rsidRDefault="00833748">
      <w:pPr>
        <w:pStyle w:val="Standard"/>
      </w:pPr>
      <w:r>
        <w:t>19.-</w:t>
      </w:r>
      <w:r>
        <w:tab/>
      </w:r>
      <w:r>
        <w:tab/>
      </w:r>
      <w:r>
        <w:tab/>
      </w:r>
      <w:r>
        <w:tab/>
      </w:r>
      <w:r>
        <w:tab/>
      </w:r>
      <w:r>
        <w:tab/>
      </w:r>
      <w:r>
        <w:tab/>
      </w:r>
      <w:r>
        <w:tab/>
        <w:t>Marcar en vermell error.</w:t>
      </w:r>
    </w:p>
    <w:p w14:paraId="36559821" w14:textId="77777777" w:rsidR="00F37D82" w:rsidRDefault="00833748">
      <w:pPr>
        <w:pStyle w:val="Standard"/>
        <w:ind w:right="-794" w:hanging="737"/>
      </w:pPr>
      <w:r>
        <w:tab/>
        <w:t>20.-</w:t>
      </w:r>
      <w:r>
        <w:tab/>
      </w:r>
      <w:r>
        <w:tab/>
      </w:r>
      <w:r>
        <w:tab/>
      </w:r>
      <w:r>
        <w:tab/>
      </w:r>
      <w:r>
        <w:tab/>
      </w:r>
      <w:r>
        <w:tab/>
      </w:r>
      <w:r>
        <w:tab/>
      </w:r>
      <w:r>
        <w:tab/>
      </w:r>
      <w:r>
        <w:tab/>
        <w:t>Mentre l’usuari no modifiqui l’error.</w:t>
      </w:r>
    </w:p>
    <w:p w14:paraId="0CBA04E1" w14:textId="77777777" w:rsidR="00F37D82" w:rsidRDefault="00833748">
      <w:pPr>
        <w:pStyle w:val="Standard"/>
        <w:ind w:right="-1020" w:hanging="510"/>
      </w:pPr>
      <w:r>
        <w:tab/>
        <w:t>21.-</w:t>
      </w:r>
      <w:r>
        <w:tab/>
      </w:r>
      <w:r>
        <w:tab/>
      </w:r>
      <w:r>
        <w:tab/>
      </w:r>
      <w:r>
        <w:tab/>
      </w:r>
      <w:r>
        <w:tab/>
      </w:r>
      <w:r>
        <w:tab/>
      </w:r>
      <w:r>
        <w:tab/>
      </w:r>
      <w:r>
        <w:tab/>
      </w:r>
      <w:r>
        <w:tab/>
      </w:r>
      <w:r>
        <w:tab/>
        <w:t>Esperar 10 minuts</w:t>
      </w:r>
    </w:p>
    <w:p w14:paraId="5759EBE0" w14:textId="77777777" w:rsidR="00F37D82" w:rsidRDefault="00833748">
      <w:pPr>
        <w:pStyle w:val="Standard"/>
        <w:ind w:hanging="510"/>
      </w:pPr>
      <w:r>
        <w:tab/>
        <w:t>22.-</w:t>
      </w:r>
      <w:r>
        <w:tab/>
      </w:r>
      <w:r>
        <w:tab/>
      </w:r>
      <w:r>
        <w:tab/>
      </w:r>
      <w:r>
        <w:tab/>
      </w:r>
      <w:r>
        <w:tab/>
      </w:r>
      <w:r>
        <w:tab/>
      </w:r>
      <w:r>
        <w:tab/>
      </w:r>
      <w:r>
        <w:tab/>
      </w:r>
      <w:r>
        <w:tab/>
        <w:t>Fi Mentre</w:t>
      </w:r>
    </w:p>
    <w:p w14:paraId="2FBADCCC" w14:textId="77777777" w:rsidR="00F37D82" w:rsidRDefault="00833748">
      <w:pPr>
        <w:pStyle w:val="Standard"/>
        <w:ind w:hanging="510"/>
      </w:pPr>
      <w:r>
        <w:tab/>
        <w:t>23.-</w:t>
      </w:r>
      <w:r>
        <w:tab/>
      </w:r>
      <w:r>
        <w:tab/>
      </w:r>
      <w:r>
        <w:tab/>
      </w:r>
      <w:r>
        <w:tab/>
      </w:r>
      <w:r>
        <w:tab/>
      </w:r>
      <w:r>
        <w:tab/>
      </w:r>
      <w:r>
        <w:tab/>
      </w:r>
      <w:r>
        <w:tab/>
      </w:r>
      <w:r>
        <w:tab/>
      </w:r>
      <w:r>
        <w:tab/>
        <w:t>Guardar la sessió.</w:t>
      </w:r>
    </w:p>
    <w:p w14:paraId="2EB55195" w14:textId="77777777" w:rsidR="00F37D82" w:rsidRDefault="00833748">
      <w:pPr>
        <w:pStyle w:val="Standard"/>
        <w:ind w:hanging="510"/>
      </w:pPr>
      <w:r>
        <w:tab/>
        <w:t>24.-</w:t>
      </w:r>
      <w:r>
        <w:tab/>
      </w:r>
      <w:r>
        <w:tab/>
      </w:r>
      <w:r>
        <w:tab/>
      </w:r>
      <w:r>
        <w:tab/>
      </w:r>
      <w:r>
        <w:tab/>
      </w:r>
      <w:r>
        <w:tab/>
      </w:r>
      <w:r>
        <w:tab/>
      </w:r>
      <w:r>
        <w:tab/>
      </w:r>
      <w:r>
        <w:tab/>
      </w:r>
      <w:r>
        <w:tab/>
        <w:t>Tornar al catàleg.</w:t>
      </w:r>
    </w:p>
    <w:p w14:paraId="7D0781F0" w14:textId="77777777" w:rsidR="00F37D82" w:rsidRDefault="00833748">
      <w:pPr>
        <w:pStyle w:val="Standard"/>
        <w:ind w:hanging="510"/>
      </w:pPr>
      <w:r>
        <w:tab/>
        <w:t>25.-</w:t>
      </w:r>
      <w:r>
        <w:tab/>
      </w:r>
      <w:r>
        <w:tab/>
      </w:r>
      <w:r>
        <w:tab/>
      </w:r>
      <w:r>
        <w:tab/>
      </w:r>
      <w:r>
        <w:tab/>
      </w:r>
      <w:r>
        <w:tab/>
      </w:r>
      <w:r>
        <w:tab/>
      </w:r>
      <w:r>
        <w:tab/>
      </w:r>
      <w:r>
        <w:tab/>
        <w:t>Altrament</w:t>
      </w:r>
    </w:p>
    <w:p w14:paraId="2410D8F6" w14:textId="77777777" w:rsidR="00F37D82" w:rsidRDefault="00833748">
      <w:pPr>
        <w:pStyle w:val="Standard"/>
        <w:ind w:hanging="510"/>
      </w:pPr>
      <w:r>
        <w:tab/>
        <w:t>26.-</w:t>
      </w:r>
      <w:r>
        <w:tab/>
      </w:r>
      <w:r>
        <w:tab/>
      </w:r>
      <w:r>
        <w:tab/>
      </w:r>
      <w:r>
        <w:tab/>
      </w:r>
      <w:r>
        <w:tab/>
      </w:r>
      <w:r>
        <w:tab/>
      </w:r>
      <w:r>
        <w:tab/>
      </w:r>
      <w:r>
        <w:tab/>
      </w:r>
      <w:r>
        <w:tab/>
      </w:r>
      <w:r>
        <w:tab/>
        <w:t>Tornar a línia 17.</w:t>
      </w:r>
    </w:p>
    <w:p w14:paraId="35602A1D" w14:textId="77777777" w:rsidR="00F37D82" w:rsidRDefault="00833748">
      <w:pPr>
        <w:pStyle w:val="Standard"/>
        <w:ind w:hanging="510"/>
      </w:pPr>
      <w:r>
        <w:tab/>
        <w:t>27.-</w:t>
      </w:r>
      <w:r>
        <w:tab/>
      </w:r>
      <w:r>
        <w:tab/>
      </w:r>
      <w:r>
        <w:tab/>
      </w:r>
      <w:r>
        <w:tab/>
      </w:r>
      <w:r>
        <w:tab/>
      </w:r>
      <w:r>
        <w:tab/>
      </w:r>
      <w:r>
        <w:tab/>
        <w:t>Altrament.</w:t>
      </w:r>
    </w:p>
    <w:p w14:paraId="453C5EB8" w14:textId="77777777" w:rsidR="00F37D82" w:rsidRDefault="00833748">
      <w:pPr>
        <w:pStyle w:val="Standard"/>
        <w:ind w:hanging="510"/>
      </w:pPr>
      <w:r>
        <w:tab/>
        <w:t>28.-</w:t>
      </w:r>
      <w:r>
        <w:tab/>
      </w:r>
      <w:r>
        <w:tab/>
      </w:r>
      <w:r>
        <w:tab/>
      </w:r>
      <w:r>
        <w:tab/>
      </w:r>
      <w:r>
        <w:tab/>
      </w:r>
      <w:r>
        <w:tab/>
      </w:r>
      <w:r>
        <w:tab/>
      </w:r>
      <w:r>
        <w:tab/>
        <w:t>Cobrar import del producte triat.</w:t>
      </w:r>
    </w:p>
    <w:p w14:paraId="380A9DEC" w14:textId="77777777" w:rsidR="00F37D82" w:rsidRDefault="00833748">
      <w:pPr>
        <w:pStyle w:val="Standard"/>
        <w:ind w:hanging="510"/>
      </w:pPr>
      <w:r>
        <w:tab/>
        <w:t>29.-</w:t>
      </w:r>
      <w:r>
        <w:tab/>
      </w:r>
      <w:r>
        <w:tab/>
      </w:r>
      <w:r>
        <w:tab/>
      </w:r>
      <w:r>
        <w:tab/>
      </w:r>
      <w:r>
        <w:tab/>
      </w:r>
      <w:r>
        <w:tab/>
      </w:r>
      <w:r>
        <w:tab/>
      </w:r>
      <w:r>
        <w:tab/>
        <w:t>Facilitar dades d’entrega.</w:t>
      </w:r>
    </w:p>
    <w:p w14:paraId="0A5941DA" w14:textId="77777777" w:rsidR="00F37D82" w:rsidRDefault="00833748">
      <w:pPr>
        <w:pStyle w:val="Standard"/>
        <w:ind w:hanging="510"/>
      </w:pPr>
      <w:r>
        <w:tab/>
        <w:t>30.-</w:t>
      </w:r>
      <w:r>
        <w:tab/>
      </w:r>
      <w:r>
        <w:tab/>
      </w:r>
      <w:r>
        <w:tab/>
      </w:r>
      <w:r>
        <w:tab/>
      </w:r>
      <w:r>
        <w:tab/>
      </w:r>
      <w:r>
        <w:tab/>
      </w:r>
      <w:r>
        <w:tab/>
      </w:r>
      <w:r>
        <w:tab/>
      </w:r>
      <w:r>
        <w:t>Escriure «Gracies per la seva compra»</w:t>
      </w:r>
    </w:p>
    <w:p w14:paraId="1D3FF6E1" w14:textId="77777777" w:rsidR="00F37D82" w:rsidRDefault="00833748">
      <w:pPr>
        <w:pStyle w:val="Standard"/>
      </w:pPr>
      <w:r>
        <w:t>31.-</w:t>
      </w:r>
      <w:r>
        <w:tab/>
      </w:r>
      <w:r>
        <w:tab/>
      </w:r>
      <w:r>
        <w:tab/>
      </w:r>
      <w:r>
        <w:tab/>
      </w:r>
      <w:r>
        <w:tab/>
      </w:r>
      <w:r>
        <w:tab/>
      </w:r>
      <w:r>
        <w:tab/>
        <w:t>Fi Si</w:t>
      </w:r>
    </w:p>
    <w:p w14:paraId="39EECF6F" w14:textId="77777777" w:rsidR="00F37D82" w:rsidRDefault="00833748">
      <w:pPr>
        <w:pStyle w:val="Standard"/>
      </w:pPr>
      <w:r>
        <w:t>32.-</w:t>
      </w:r>
      <w:r>
        <w:tab/>
      </w:r>
      <w:r>
        <w:tab/>
      </w:r>
      <w:r>
        <w:tab/>
        <w:t>Fi Si</w:t>
      </w:r>
    </w:p>
    <w:p w14:paraId="1998A9EC" w14:textId="77777777" w:rsidR="00F37D82" w:rsidRDefault="00833748">
      <w:pPr>
        <w:pStyle w:val="Standard"/>
      </w:pPr>
      <w:r>
        <w:t>33.- Fi programa «</w:t>
      </w:r>
      <w:proofErr w:type="spellStart"/>
      <w:r>
        <w:t>shopping</w:t>
      </w:r>
      <w:proofErr w:type="spellEnd"/>
      <w:r>
        <w:t>»</w:t>
      </w:r>
    </w:p>
    <w:p w14:paraId="10BB78FC" w14:textId="77777777" w:rsidR="00F37D82" w:rsidRDefault="00F37D82">
      <w:pPr>
        <w:pStyle w:val="Standard"/>
      </w:pPr>
    </w:p>
    <w:p w14:paraId="031D2282" w14:textId="77777777" w:rsidR="00F37D82" w:rsidRDefault="00F37D82">
      <w:pPr>
        <w:pStyle w:val="Standard"/>
      </w:pPr>
    </w:p>
    <w:p w14:paraId="0FC1893B" w14:textId="77777777" w:rsidR="00F37D82" w:rsidRDefault="00F37D82">
      <w:pPr>
        <w:pStyle w:val="Standard"/>
      </w:pPr>
    </w:p>
    <w:p w14:paraId="0EBA522A" w14:textId="77777777" w:rsidR="00F37D82" w:rsidRDefault="00F37D82">
      <w:pPr>
        <w:pStyle w:val="Standard"/>
      </w:pPr>
    </w:p>
    <w:p w14:paraId="1CEEC271" w14:textId="77777777" w:rsidR="00F37D82" w:rsidRDefault="00F37D82">
      <w:pPr>
        <w:pStyle w:val="Standard"/>
      </w:pPr>
    </w:p>
    <w:p w14:paraId="0EA630D6" w14:textId="77777777" w:rsidR="00F37D82" w:rsidRDefault="00F37D82">
      <w:pPr>
        <w:pStyle w:val="Standard"/>
      </w:pPr>
    </w:p>
    <w:p w14:paraId="18AC35AC" w14:textId="77777777" w:rsidR="00F37D82" w:rsidRDefault="00F37D82">
      <w:pPr>
        <w:pStyle w:val="Standard"/>
      </w:pPr>
    </w:p>
    <w:p w14:paraId="2193B63E" w14:textId="77777777" w:rsidR="00F37D82" w:rsidRDefault="00F37D82">
      <w:pPr>
        <w:pStyle w:val="Standard"/>
      </w:pPr>
    </w:p>
    <w:p w14:paraId="3AC32930" w14:textId="77777777" w:rsidR="00F37D82" w:rsidRDefault="00F37D82">
      <w:pPr>
        <w:pStyle w:val="Standard"/>
      </w:pPr>
    </w:p>
    <w:p w14:paraId="6C0FE6E8" w14:textId="77777777" w:rsidR="00F37D82" w:rsidRDefault="00F37D82">
      <w:pPr>
        <w:pStyle w:val="Standard"/>
      </w:pPr>
    </w:p>
    <w:p w14:paraId="391A55A2" w14:textId="77777777" w:rsidR="00F37D82" w:rsidRDefault="00F37D82">
      <w:pPr>
        <w:pStyle w:val="Standard"/>
      </w:pPr>
    </w:p>
    <w:p w14:paraId="4253EB5D" w14:textId="77777777" w:rsidR="00F37D82" w:rsidRDefault="00F37D82">
      <w:pPr>
        <w:pStyle w:val="Standard"/>
      </w:pPr>
    </w:p>
    <w:p w14:paraId="28791B83" w14:textId="77777777" w:rsidR="00F37D82" w:rsidRDefault="00F37D82">
      <w:pPr>
        <w:pStyle w:val="Standard"/>
      </w:pPr>
    </w:p>
    <w:p w14:paraId="49214A6E" w14:textId="77777777" w:rsidR="00F37D82" w:rsidRDefault="00F37D82">
      <w:pPr>
        <w:pStyle w:val="Standard"/>
      </w:pPr>
    </w:p>
    <w:p w14:paraId="1D312FA3" w14:textId="77777777" w:rsidR="00F37D82" w:rsidRDefault="00F37D82">
      <w:pPr>
        <w:pStyle w:val="Standard"/>
      </w:pPr>
    </w:p>
    <w:p w14:paraId="02FD333F" w14:textId="77777777" w:rsidR="00F37D82" w:rsidRDefault="00833748">
      <w:pPr>
        <w:pStyle w:val="Standard"/>
      </w:pPr>
      <w:r>
        <w:lastRenderedPageBreak/>
        <w:t>3. Realitza els pseudocodis corresponents a les següents aplicacions de software:</w:t>
      </w:r>
    </w:p>
    <w:p w14:paraId="46A39FC0" w14:textId="77777777" w:rsidR="00F37D82" w:rsidRDefault="00F37D82">
      <w:pPr>
        <w:pStyle w:val="Standard"/>
      </w:pPr>
    </w:p>
    <w:p w14:paraId="0E345482" w14:textId="77777777" w:rsidR="00F37D82" w:rsidRDefault="00833748">
      <w:pPr>
        <w:pStyle w:val="Standard"/>
      </w:pPr>
      <w:r>
        <w:t>● Es demana 3 números enters a l’usuari i l’aplicació els ha d</w:t>
      </w:r>
      <w:r>
        <w:t>e mostrar per pantalla ordenats de major a menor.</w:t>
      </w:r>
    </w:p>
    <w:p w14:paraId="089ABBD9" w14:textId="77777777" w:rsidR="00F37D82" w:rsidRDefault="00F37D82">
      <w:pPr>
        <w:pStyle w:val="Standard"/>
      </w:pPr>
    </w:p>
    <w:p w14:paraId="33252549" w14:textId="77777777" w:rsidR="00F37D82" w:rsidRDefault="00833748">
      <w:pPr>
        <w:pStyle w:val="Standard"/>
      </w:pPr>
      <w:r>
        <w:t>1.- Inici programa «</w:t>
      </w:r>
      <w:proofErr w:type="spellStart"/>
      <w:r>
        <w:t>numero_major</w:t>
      </w:r>
      <w:proofErr w:type="spellEnd"/>
      <w:r>
        <w:t>»</w:t>
      </w:r>
    </w:p>
    <w:p w14:paraId="331436DD" w14:textId="77777777" w:rsidR="00F37D82" w:rsidRDefault="00833748">
      <w:pPr>
        <w:pStyle w:val="Standard"/>
      </w:pPr>
      <w:r>
        <w:t xml:space="preserve">2.- </w:t>
      </w:r>
      <w:r>
        <w:tab/>
        <w:t>Escriure «introduir en xifres tres números enters»</w:t>
      </w:r>
    </w:p>
    <w:p w14:paraId="298991DB" w14:textId="77777777" w:rsidR="00F37D82" w:rsidRDefault="00833748">
      <w:pPr>
        <w:pStyle w:val="Standard"/>
      </w:pPr>
      <w:r>
        <w:t xml:space="preserve">3.- </w:t>
      </w:r>
      <w:r>
        <w:tab/>
        <w:t>Llegir xifres introduïdes.</w:t>
      </w:r>
    </w:p>
    <w:p w14:paraId="1DAD42AC" w14:textId="77777777" w:rsidR="00F37D82" w:rsidRDefault="00833748">
      <w:pPr>
        <w:pStyle w:val="Standard"/>
      </w:pPr>
      <w:r>
        <w:t xml:space="preserve">4.- </w:t>
      </w:r>
      <w:r>
        <w:tab/>
        <w:t>Verificar xifres introduïdes.</w:t>
      </w:r>
    </w:p>
    <w:p w14:paraId="1AE3783C" w14:textId="77777777" w:rsidR="00F37D82" w:rsidRDefault="00833748">
      <w:pPr>
        <w:pStyle w:val="Standard"/>
      </w:pPr>
      <w:r>
        <w:tab/>
      </w:r>
      <w:r>
        <w:tab/>
        <w:t xml:space="preserve">Si xifres introduïdes son nombres </w:t>
      </w:r>
      <w:r>
        <w:t>enters.</w:t>
      </w:r>
    </w:p>
    <w:p w14:paraId="23884EAB" w14:textId="77777777" w:rsidR="00F37D82" w:rsidRDefault="00833748">
      <w:pPr>
        <w:pStyle w:val="Standard"/>
      </w:pPr>
      <w:r>
        <w:t xml:space="preserve">5.- </w:t>
      </w:r>
      <w:r>
        <w:tab/>
      </w:r>
      <w:r>
        <w:tab/>
      </w:r>
      <w:r>
        <w:tab/>
        <w:t>Ordenar xifres introduïdes de major a menor.</w:t>
      </w:r>
    </w:p>
    <w:p w14:paraId="3F3ECACA" w14:textId="77777777" w:rsidR="00F37D82" w:rsidRDefault="00833748">
      <w:pPr>
        <w:pStyle w:val="Standard"/>
      </w:pPr>
      <w:r>
        <w:tab/>
      </w:r>
      <w:r>
        <w:tab/>
        <w:t>Altrament</w:t>
      </w:r>
    </w:p>
    <w:p w14:paraId="66F68AF6" w14:textId="77777777" w:rsidR="00F37D82" w:rsidRDefault="00833748">
      <w:pPr>
        <w:pStyle w:val="Standard"/>
      </w:pPr>
      <w:r>
        <w:tab/>
      </w:r>
      <w:r>
        <w:tab/>
      </w:r>
      <w:r>
        <w:tab/>
        <w:t>Missatge «Error»</w:t>
      </w:r>
    </w:p>
    <w:p w14:paraId="1B3DE892" w14:textId="77777777" w:rsidR="00F37D82" w:rsidRDefault="00833748">
      <w:pPr>
        <w:pStyle w:val="Standard"/>
      </w:pPr>
      <w:r>
        <w:tab/>
      </w:r>
      <w:r>
        <w:tab/>
      </w:r>
      <w:r>
        <w:tab/>
        <w:t>Tornar a línia 2.</w:t>
      </w:r>
    </w:p>
    <w:p w14:paraId="310FDD6A" w14:textId="77777777" w:rsidR="00F37D82" w:rsidRDefault="00833748">
      <w:pPr>
        <w:pStyle w:val="Standard"/>
      </w:pPr>
      <w:r>
        <w:tab/>
      </w:r>
      <w:r>
        <w:tab/>
        <w:t>Fi Si.</w:t>
      </w:r>
    </w:p>
    <w:p w14:paraId="48AE0413" w14:textId="77777777" w:rsidR="00F37D82" w:rsidRDefault="00833748">
      <w:pPr>
        <w:pStyle w:val="Standard"/>
      </w:pPr>
      <w:r>
        <w:t xml:space="preserve">6.- </w:t>
      </w:r>
      <w:r>
        <w:tab/>
        <w:t>Escriure resultat.</w:t>
      </w:r>
    </w:p>
    <w:p w14:paraId="56DF1B34" w14:textId="77777777" w:rsidR="00F37D82" w:rsidRDefault="00833748">
      <w:pPr>
        <w:pStyle w:val="Standard"/>
      </w:pPr>
      <w:r>
        <w:t>7.- Fi programa «</w:t>
      </w:r>
      <w:proofErr w:type="spellStart"/>
      <w:r>
        <w:t>numero_major</w:t>
      </w:r>
      <w:proofErr w:type="spellEnd"/>
      <w:r>
        <w:t>»</w:t>
      </w:r>
    </w:p>
    <w:p w14:paraId="48236C9C" w14:textId="77777777" w:rsidR="00F37D82" w:rsidRDefault="00F37D82">
      <w:pPr>
        <w:pStyle w:val="Standard"/>
      </w:pPr>
    </w:p>
    <w:p w14:paraId="120A8AE5" w14:textId="77777777" w:rsidR="00F37D82" w:rsidRDefault="00833748">
      <w:pPr>
        <w:pStyle w:val="Standard"/>
      </w:pPr>
      <w:r>
        <w:t>● Es demana a l’usuari un número enter corresponent al nombre d’articles venut</w:t>
      </w:r>
      <w:r>
        <w:t>s, posteriorment es demana el preu de cada unitat del producte. El sistema calcula el cost total de l’operació tenint en compte que al preu calculat se li ha d’aplicar un 10% de benefici junt a un 21% corresponent a l’IVA.</w:t>
      </w:r>
    </w:p>
    <w:p w14:paraId="397F2E16" w14:textId="77777777" w:rsidR="00F37D82" w:rsidRDefault="00F37D82">
      <w:pPr>
        <w:pStyle w:val="Standard"/>
      </w:pPr>
    </w:p>
    <w:p w14:paraId="5F17D2FD" w14:textId="77777777" w:rsidR="00F37D82" w:rsidRDefault="00833748">
      <w:pPr>
        <w:pStyle w:val="Standard"/>
      </w:pPr>
      <w:r>
        <w:t>1.- Inici programa «benefici»</w:t>
      </w:r>
    </w:p>
    <w:p w14:paraId="30061B50" w14:textId="77777777" w:rsidR="00F37D82" w:rsidRDefault="00833748">
      <w:pPr>
        <w:pStyle w:val="Standard"/>
      </w:pPr>
      <w:r>
        <w:t>2.</w:t>
      </w:r>
      <w:r>
        <w:t xml:space="preserve">- </w:t>
      </w:r>
      <w:r>
        <w:tab/>
        <w:t>Escriure «introdueix en xifres total articles venuts».</w:t>
      </w:r>
    </w:p>
    <w:p w14:paraId="75529903" w14:textId="77777777" w:rsidR="00F37D82" w:rsidRDefault="00833748">
      <w:pPr>
        <w:pStyle w:val="Standard"/>
      </w:pPr>
      <w:r>
        <w:t xml:space="preserve">3.- </w:t>
      </w:r>
      <w:r>
        <w:tab/>
        <w:t>Llegir xifra introduïda.</w:t>
      </w:r>
    </w:p>
    <w:p w14:paraId="7CC4F6D5" w14:textId="77777777" w:rsidR="00F37D82" w:rsidRDefault="00833748">
      <w:pPr>
        <w:pStyle w:val="Standard"/>
      </w:pPr>
      <w:r>
        <w:t xml:space="preserve">4.- </w:t>
      </w:r>
      <w:r>
        <w:tab/>
      </w:r>
      <w:r>
        <w:tab/>
        <w:t>Si xifra introduïda no es un numero enter.</w:t>
      </w:r>
    </w:p>
    <w:p w14:paraId="2B3E3534" w14:textId="77777777" w:rsidR="00F37D82" w:rsidRDefault="00833748">
      <w:pPr>
        <w:pStyle w:val="Standard"/>
      </w:pPr>
      <w:r>
        <w:t>5.-</w:t>
      </w:r>
      <w:r>
        <w:tab/>
      </w:r>
      <w:r>
        <w:tab/>
      </w:r>
      <w:r>
        <w:tab/>
        <w:t>Escriure «Error»</w:t>
      </w:r>
    </w:p>
    <w:p w14:paraId="0C8BCE0E" w14:textId="77777777" w:rsidR="00F37D82" w:rsidRDefault="00833748">
      <w:pPr>
        <w:pStyle w:val="Standard"/>
      </w:pPr>
      <w:r>
        <w:t>6.-</w:t>
      </w:r>
      <w:r>
        <w:tab/>
      </w:r>
      <w:r>
        <w:tab/>
      </w:r>
      <w:r>
        <w:tab/>
        <w:t>Tornar a línia 2.</w:t>
      </w:r>
    </w:p>
    <w:p w14:paraId="6A6CB178" w14:textId="77777777" w:rsidR="00F37D82" w:rsidRDefault="00833748">
      <w:pPr>
        <w:pStyle w:val="Standard"/>
      </w:pPr>
      <w:r>
        <w:t xml:space="preserve">7.- </w:t>
      </w:r>
      <w:r>
        <w:tab/>
      </w:r>
      <w:r>
        <w:tab/>
        <w:t>Altrament.</w:t>
      </w:r>
    </w:p>
    <w:p w14:paraId="66E1463F" w14:textId="77777777" w:rsidR="00F37D82" w:rsidRDefault="00833748">
      <w:pPr>
        <w:pStyle w:val="Standard"/>
      </w:pPr>
      <w:r>
        <w:t xml:space="preserve">8.- </w:t>
      </w:r>
      <w:r>
        <w:tab/>
      </w:r>
      <w:r>
        <w:tab/>
      </w:r>
      <w:r>
        <w:tab/>
        <w:t>Escriure «Introduir, en xifres, preu de cada pro</w:t>
      </w:r>
      <w:r>
        <w:t>ducte».</w:t>
      </w:r>
    </w:p>
    <w:p w14:paraId="6B50D02D" w14:textId="77777777" w:rsidR="00F37D82" w:rsidRDefault="00833748">
      <w:pPr>
        <w:pStyle w:val="Standard"/>
      </w:pPr>
      <w:r>
        <w:t>9.-</w:t>
      </w:r>
      <w:r>
        <w:tab/>
        <w:t>Llegir xifres introduïdes.</w:t>
      </w:r>
    </w:p>
    <w:p w14:paraId="164F40C4" w14:textId="77777777" w:rsidR="00F37D82" w:rsidRDefault="00833748">
      <w:pPr>
        <w:pStyle w:val="Standard"/>
      </w:pPr>
      <w:r>
        <w:t xml:space="preserve">10.- </w:t>
      </w:r>
      <w:r>
        <w:tab/>
      </w:r>
      <w:r>
        <w:tab/>
        <w:t xml:space="preserve">Si dades introduïdes no son xifres.  </w:t>
      </w:r>
    </w:p>
    <w:p w14:paraId="797460C3" w14:textId="77777777" w:rsidR="00F37D82" w:rsidRDefault="00833748">
      <w:pPr>
        <w:pStyle w:val="Standard"/>
      </w:pPr>
      <w:r>
        <w:t>11.-</w:t>
      </w:r>
      <w:r>
        <w:tab/>
      </w:r>
      <w:r>
        <w:tab/>
      </w:r>
      <w:r>
        <w:tab/>
        <w:t>Escriure «Error».</w:t>
      </w:r>
    </w:p>
    <w:p w14:paraId="00B11693" w14:textId="77777777" w:rsidR="00F37D82" w:rsidRDefault="00833748">
      <w:pPr>
        <w:pStyle w:val="Standard"/>
      </w:pPr>
      <w:r>
        <w:t>12.-</w:t>
      </w:r>
      <w:r>
        <w:tab/>
      </w:r>
      <w:r>
        <w:tab/>
      </w:r>
      <w:r>
        <w:tab/>
        <w:t>Torna a línia 8.</w:t>
      </w:r>
    </w:p>
    <w:p w14:paraId="24BBB116" w14:textId="77777777" w:rsidR="00F37D82" w:rsidRDefault="00833748">
      <w:pPr>
        <w:pStyle w:val="Standard"/>
      </w:pPr>
      <w:r>
        <w:t xml:space="preserve">13.- </w:t>
      </w:r>
      <w:r>
        <w:tab/>
      </w:r>
      <w:r>
        <w:tab/>
        <w:t>Altrament</w:t>
      </w:r>
    </w:p>
    <w:p w14:paraId="4F856EDC" w14:textId="77777777" w:rsidR="00F37D82" w:rsidRDefault="00833748">
      <w:pPr>
        <w:pStyle w:val="Standard"/>
      </w:pPr>
      <w:r>
        <w:t xml:space="preserve">14.- </w:t>
      </w:r>
      <w:r>
        <w:tab/>
      </w:r>
      <w:r>
        <w:tab/>
      </w:r>
      <w:r>
        <w:tab/>
        <w:t>Calcular «[(Producte * Preu unitat) * 1,10] * 1,21</w:t>
      </w:r>
    </w:p>
    <w:p w14:paraId="4CFAD968" w14:textId="77777777" w:rsidR="00F37D82" w:rsidRDefault="00833748">
      <w:pPr>
        <w:pStyle w:val="Standard"/>
      </w:pPr>
      <w:r>
        <w:t xml:space="preserve">15.- </w:t>
      </w:r>
      <w:r>
        <w:tab/>
        <w:t>Escriure «Resultat total»</w:t>
      </w:r>
    </w:p>
    <w:p w14:paraId="4E734718" w14:textId="77777777" w:rsidR="00F37D82" w:rsidRDefault="00833748">
      <w:pPr>
        <w:pStyle w:val="Standard"/>
      </w:pPr>
      <w:r>
        <w:t xml:space="preserve">16.- Fi </w:t>
      </w:r>
      <w:r>
        <w:t xml:space="preserve">programa «benefici»  </w:t>
      </w:r>
    </w:p>
    <w:p w14:paraId="377B352B" w14:textId="77777777" w:rsidR="00F37D82" w:rsidRDefault="00F37D82">
      <w:pPr>
        <w:pStyle w:val="Standard"/>
      </w:pPr>
    </w:p>
    <w:p w14:paraId="0CB3771C" w14:textId="77777777" w:rsidR="00F37D82" w:rsidRDefault="00833748">
      <w:pPr>
        <w:pStyle w:val="Standard"/>
      </w:pPr>
      <w:r>
        <w:t>● Es demana un nombre a l’usuari i mostra el dia corresponent de la setmana (de l’1 al 7). Altrament, mostra un missatge d’error.</w:t>
      </w:r>
    </w:p>
    <w:p w14:paraId="5BED2165" w14:textId="77777777" w:rsidR="00F37D82" w:rsidRDefault="00F37D82">
      <w:pPr>
        <w:pStyle w:val="Standard"/>
      </w:pPr>
    </w:p>
    <w:p w14:paraId="332710AF" w14:textId="77777777" w:rsidR="00F37D82" w:rsidRDefault="00833748">
      <w:pPr>
        <w:pStyle w:val="Standard"/>
      </w:pPr>
      <w:r>
        <w:t>1.- Inici programa «setmana»</w:t>
      </w:r>
    </w:p>
    <w:p w14:paraId="7CB7E01D" w14:textId="77777777" w:rsidR="00F37D82" w:rsidRDefault="00833748">
      <w:pPr>
        <w:pStyle w:val="Standard"/>
      </w:pPr>
      <w:r>
        <w:t>2.-</w:t>
      </w:r>
      <w:r>
        <w:tab/>
        <w:t>Escriure «Escriu una xifra del u al set».</w:t>
      </w:r>
    </w:p>
    <w:p w14:paraId="351DB0DF" w14:textId="77777777" w:rsidR="00F37D82" w:rsidRDefault="00833748">
      <w:pPr>
        <w:pStyle w:val="Standard"/>
      </w:pPr>
      <w:r>
        <w:t xml:space="preserve">3.- </w:t>
      </w:r>
      <w:r>
        <w:tab/>
        <w:t xml:space="preserve">Llegir xifra </w:t>
      </w:r>
      <w:r>
        <w:t>introduïda.</w:t>
      </w:r>
    </w:p>
    <w:p w14:paraId="4F172A0F" w14:textId="77777777" w:rsidR="00F37D82" w:rsidRDefault="00833748">
      <w:pPr>
        <w:pStyle w:val="Standard"/>
      </w:pPr>
      <w:r>
        <w:t xml:space="preserve">4.-  </w:t>
      </w:r>
      <w:r>
        <w:tab/>
      </w:r>
      <w:r>
        <w:tab/>
        <w:t>Si xifra introduïda = 1.</w:t>
      </w:r>
    </w:p>
    <w:p w14:paraId="46B5737D" w14:textId="77777777" w:rsidR="00F37D82" w:rsidRDefault="00833748">
      <w:pPr>
        <w:pStyle w:val="Standard"/>
      </w:pPr>
      <w:r>
        <w:t>5.-</w:t>
      </w:r>
      <w:r>
        <w:tab/>
      </w:r>
      <w:r>
        <w:tab/>
      </w:r>
      <w:r>
        <w:tab/>
        <w:t>Escriure «Dilluns»</w:t>
      </w:r>
    </w:p>
    <w:p w14:paraId="3A1C6DC8" w14:textId="77777777" w:rsidR="00F37D82" w:rsidRDefault="00833748">
      <w:pPr>
        <w:pStyle w:val="Standard"/>
      </w:pPr>
      <w:r>
        <w:t xml:space="preserve">6.- </w:t>
      </w:r>
      <w:r>
        <w:tab/>
      </w:r>
      <w:r>
        <w:tab/>
        <w:t>Si xifra introduïda = 2.</w:t>
      </w:r>
    </w:p>
    <w:p w14:paraId="6FAC76A8" w14:textId="77777777" w:rsidR="00F37D82" w:rsidRDefault="00833748">
      <w:pPr>
        <w:pStyle w:val="Standard"/>
      </w:pPr>
      <w:r>
        <w:t>7.-</w:t>
      </w:r>
      <w:r>
        <w:tab/>
      </w:r>
      <w:r>
        <w:tab/>
      </w:r>
      <w:r>
        <w:tab/>
        <w:t>Escriure «Dimarts»</w:t>
      </w:r>
    </w:p>
    <w:p w14:paraId="4651058A" w14:textId="77777777" w:rsidR="00F37D82" w:rsidRDefault="00833748">
      <w:pPr>
        <w:pStyle w:val="Standard"/>
      </w:pPr>
      <w:r>
        <w:t>8.-</w:t>
      </w:r>
      <w:r>
        <w:tab/>
      </w:r>
      <w:r>
        <w:tab/>
        <w:t>Si xifra introduïda = 3.</w:t>
      </w:r>
    </w:p>
    <w:p w14:paraId="2D4E5860" w14:textId="77777777" w:rsidR="00F37D82" w:rsidRDefault="00833748">
      <w:pPr>
        <w:pStyle w:val="Standard"/>
      </w:pPr>
      <w:r>
        <w:t>9.-</w:t>
      </w:r>
      <w:r>
        <w:tab/>
      </w:r>
      <w:r>
        <w:tab/>
      </w:r>
      <w:r>
        <w:tab/>
        <w:t>Escriure «Dimecres»</w:t>
      </w:r>
    </w:p>
    <w:p w14:paraId="31A11B2A" w14:textId="77777777" w:rsidR="00F37D82" w:rsidRDefault="00833748">
      <w:pPr>
        <w:pStyle w:val="Standard"/>
      </w:pPr>
      <w:r>
        <w:lastRenderedPageBreak/>
        <w:t xml:space="preserve">10.- </w:t>
      </w:r>
      <w:r>
        <w:tab/>
      </w:r>
      <w:r>
        <w:tab/>
        <w:t>Si xifra introduïda = 4.</w:t>
      </w:r>
    </w:p>
    <w:p w14:paraId="0C9BEE42" w14:textId="77777777" w:rsidR="00F37D82" w:rsidRDefault="00833748">
      <w:pPr>
        <w:pStyle w:val="Standard"/>
      </w:pPr>
      <w:r>
        <w:t>11.-</w:t>
      </w:r>
      <w:r>
        <w:tab/>
      </w:r>
      <w:r>
        <w:tab/>
      </w:r>
      <w:r>
        <w:tab/>
        <w:t>Escriure «Dijous»</w:t>
      </w:r>
    </w:p>
    <w:p w14:paraId="550FFED7" w14:textId="77777777" w:rsidR="00F37D82" w:rsidRDefault="00833748">
      <w:pPr>
        <w:pStyle w:val="Standard"/>
      </w:pPr>
      <w:r>
        <w:t>12.-</w:t>
      </w:r>
      <w:r>
        <w:tab/>
      </w:r>
      <w:r>
        <w:tab/>
        <w:t>Si xifra int</w:t>
      </w:r>
      <w:r>
        <w:t>roduïda = 5.</w:t>
      </w:r>
    </w:p>
    <w:p w14:paraId="61B06607" w14:textId="77777777" w:rsidR="00F37D82" w:rsidRDefault="00833748">
      <w:pPr>
        <w:pStyle w:val="Standard"/>
      </w:pPr>
      <w:r>
        <w:t>13.-</w:t>
      </w:r>
      <w:r>
        <w:tab/>
      </w:r>
      <w:r>
        <w:tab/>
      </w:r>
      <w:r>
        <w:tab/>
        <w:t>Escriure «Divendres»</w:t>
      </w:r>
    </w:p>
    <w:p w14:paraId="47471846" w14:textId="77777777" w:rsidR="00F37D82" w:rsidRDefault="00833748">
      <w:pPr>
        <w:pStyle w:val="Standard"/>
      </w:pPr>
      <w:r>
        <w:t xml:space="preserve">14.- </w:t>
      </w:r>
      <w:r>
        <w:tab/>
      </w:r>
      <w:r>
        <w:tab/>
        <w:t>Si xifra introduïda = 6.</w:t>
      </w:r>
    </w:p>
    <w:p w14:paraId="0D7B0754" w14:textId="77777777" w:rsidR="00F37D82" w:rsidRDefault="00833748">
      <w:pPr>
        <w:pStyle w:val="Standard"/>
      </w:pPr>
      <w:r>
        <w:t>15.-</w:t>
      </w:r>
      <w:r>
        <w:tab/>
      </w:r>
      <w:r>
        <w:tab/>
      </w:r>
      <w:r>
        <w:tab/>
        <w:t>Escriure «Dissabte»</w:t>
      </w:r>
    </w:p>
    <w:p w14:paraId="43D4E972" w14:textId="77777777" w:rsidR="00F37D82" w:rsidRDefault="00833748">
      <w:pPr>
        <w:pStyle w:val="Standard"/>
      </w:pPr>
      <w:r>
        <w:t>16.-</w:t>
      </w:r>
      <w:r>
        <w:tab/>
      </w:r>
      <w:r>
        <w:tab/>
        <w:t>Si xifra introduïda = 7.</w:t>
      </w:r>
    </w:p>
    <w:p w14:paraId="5A0CA2A3" w14:textId="77777777" w:rsidR="00F37D82" w:rsidRDefault="00833748">
      <w:pPr>
        <w:pStyle w:val="Standard"/>
      </w:pPr>
      <w:r>
        <w:t>17.-</w:t>
      </w:r>
      <w:r>
        <w:tab/>
      </w:r>
      <w:r>
        <w:tab/>
      </w:r>
      <w:r>
        <w:tab/>
        <w:t>Escriure «Diumenge»</w:t>
      </w:r>
    </w:p>
    <w:p w14:paraId="31C83A75" w14:textId="77777777" w:rsidR="00F37D82" w:rsidRDefault="00833748">
      <w:pPr>
        <w:pStyle w:val="Standard"/>
      </w:pPr>
      <w:r>
        <w:t xml:space="preserve">18.- </w:t>
      </w:r>
      <w:r>
        <w:tab/>
      </w:r>
      <w:r>
        <w:tab/>
        <w:t>Altrament.</w:t>
      </w:r>
    </w:p>
    <w:p w14:paraId="69775BEA" w14:textId="77777777" w:rsidR="00F37D82" w:rsidRDefault="00833748">
      <w:pPr>
        <w:pStyle w:val="Standard"/>
      </w:pPr>
      <w:r>
        <w:t>19.-</w:t>
      </w:r>
      <w:r>
        <w:tab/>
      </w:r>
      <w:r>
        <w:tab/>
      </w:r>
      <w:r>
        <w:tab/>
        <w:t>Escriure «Error»</w:t>
      </w:r>
    </w:p>
    <w:p w14:paraId="230E0FCE" w14:textId="77777777" w:rsidR="00F37D82" w:rsidRDefault="00833748">
      <w:pPr>
        <w:pStyle w:val="Standard"/>
      </w:pPr>
      <w:r>
        <w:t xml:space="preserve">20.- </w:t>
      </w:r>
      <w:r>
        <w:tab/>
      </w:r>
      <w:r>
        <w:tab/>
      </w:r>
      <w:r>
        <w:tab/>
        <w:t>Tornar a línia 2.</w:t>
      </w:r>
    </w:p>
    <w:p w14:paraId="6D81059C" w14:textId="77777777" w:rsidR="00F37D82" w:rsidRDefault="00833748">
      <w:pPr>
        <w:pStyle w:val="Standard"/>
      </w:pPr>
      <w:r>
        <w:t xml:space="preserve">21.- </w:t>
      </w:r>
      <w:r>
        <w:tab/>
      </w:r>
      <w:r>
        <w:tab/>
        <w:t>Fi Si.</w:t>
      </w:r>
    </w:p>
    <w:p w14:paraId="09C11F38" w14:textId="77777777" w:rsidR="00F37D82" w:rsidRDefault="00833748">
      <w:pPr>
        <w:pStyle w:val="Standard"/>
      </w:pPr>
      <w:r>
        <w:t>22.- Fi programa</w:t>
      </w:r>
      <w:r>
        <w:t xml:space="preserve"> «setmana»</w:t>
      </w:r>
    </w:p>
    <w:p w14:paraId="50D77066" w14:textId="77777777" w:rsidR="00F37D82" w:rsidRDefault="00F37D82">
      <w:pPr>
        <w:pStyle w:val="Standard"/>
      </w:pPr>
    </w:p>
    <w:p w14:paraId="73FFD6B6" w14:textId="77777777" w:rsidR="00F37D82" w:rsidRDefault="00833748">
      <w:pPr>
        <w:pStyle w:val="Standard"/>
      </w:pPr>
      <w:r>
        <w:t>● Es demana a l’usuari un import en euros i ho converteix a dòlars. Considera el canvi de 1 euro com 1,30 dòlars.</w:t>
      </w:r>
    </w:p>
    <w:p w14:paraId="38DD0645" w14:textId="77777777" w:rsidR="00F37D82" w:rsidRDefault="00F37D82">
      <w:pPr>
        <w:pStyle w:val="Standard"/>
      </w:pPr>
    </w:p>
    <w:p w14:paraId="12464C2D" w14:textId="77777777" w:rsidR="00F37D82" w:rsidRDefault="00833748">
      <w:pPr>
        <w:pStyle w:val="Standard"/>
      </w:pPr>
      <w:r>
        <w:t>1.- Inici programa «</w:t>
      </w:r>
      <w:proofErr w:type="spellStart"/>
      <w:r>
        <w:t>Tio_Sam</w:t>
      </w:r>
      <w:proofErr w:type="spellEnd"/>
      <w:r>
        <w:t>»</w:t>
      </w:r>
    </w:p>
    <w:p w14:paraId="2DE51C49" w14:textId="77777777" w:rsidR="00F37D82" w:rsidRDefault="00833748">
      <w:pPr>
        <w:pStyle w:val="Standard"/>
      </w:pPr>
      <w:r>
        <w:t>2.-</w:t>
      </w:r>
      <w:r>
        <w:tab/>
        <w:t>Escriure «Escriu en xifres import que vulgui convertir a dòlars»</w:t>
      </w:r>
    </w:p>
    <w:p w14:paraId="497AF05D" w14:textId="77777777" w:rsidR="00F37D82" w:rsidRDefault="00833748">
      <w:pPr>
        <w:pStyle w:val="Standard"/>
      </w:pPr>
      <w:r>
        <w:t xml:space="preserve">3.- </w:t>
      </w:r>
      <w:r>
        <w:tab/>
        <w:t xml:space="preserve">Llegir dades </w:t>
      </w:r>
      <w:r>
        <w:t>escrites per l’usuari.</w:t>
      </w:r>
    </w:p>
    <w:p w14:paraId="0C640371" w14:textId="77777777" w:rsidR="00F37D82" w:rsidRDefault="00833748">
      <w:pPr>
        <w:pStyle w:val="Standard"/>
      </w:pPr>
      <w:r>
        <w:t xml:space="preserve">4.- </w:t>
      </w:r>
      <w:r>
        <w:tab/>
      </w:r>
      <w:r>
        <w:tab/>
        <w:t>Si les dades no son xifres.</w:t>
      </w:r>
    </w:p>
    <w:p w14:paraId="73E4CFDA" w14:textId="77777777" w:rsidR="00F37D82" w:rsidRDefault="00833748">
      <w:pPr>
        <w:pStyle w:val="Standard"/>
      </w:pPr>
      <w:r>
        <w:t xml:space="preserve">5.- </w:t>
      </w:r>
      <w:r>
        <w:tab/>
      </w:r>
      <w:r>
        <w:tab/>
      </w:r>
      <w:r>
        <w:tab/>
        <w:t>Escriure «Error»</w:t>
      </w:r>
    </w:p>
    <w:p w14:paraId="2C06DB2D" w14:textId="77777777" w:rsidR="00F37D82" w:rsidRDefault="00833748">
      <w:pPr>
        <w:pStyle w:val="Standard"/>
      </w:pPr>
      <w:r>
        <w:t xml:space="preserve">6.- </w:t>
      </w:r>
      <w:r>
        <w:tab/>
      </w:r>
      <w:r>
        <w:tab/>
      </w:r>
      <w:r>
        <w:tab/>
        <w:t>Tornar a línia 2.</w:t>
      </w:r>
    </w:p>
    <w:p w14:paraId="1E13264A" w14:textId="77777777" w:rsidR="00F37D82" w:rsidRDefault="00833748">
      <w:pPr>
        <w:pStyle w:val="Standard"/>
      </w:pPr>
      <w:r>
        <w:t>7.-</w:t>
      </w:r>
      <w:r>
        <w:tab/>
      </w:r>
      <w:r>
        <w:tab/>
        <w:t>Altrament.</w:t>
      </w:r>
    </w:p>
    <w:p w14:paraId="5FB0AFA9" w14:textId="77777777" w:rsidR="00F37D82" w:rsidRDefault="00833748">
      <w:pPr>
        <w:pStyle w:val="Standard"/>
      </w:pPr>
      <w:r>
        <w:t xml:space="preserve">8.- </w:t>
      </w:r>
      <w:r>
        <w:tab/>
      </w:r>
      <w:r>
        <w:tab/>
      </w:r>
      <w:r>
        <w:tab/>
        <w:t>multiplicar dades per 1,30.</w:t>
      </w:r>
    </w:p>
    <w:p w14:paraId="184FCAE0" w14:textId="77777777" w:rsidR="00F37D82" w:rsidRDefault="00833748">
      <w:pPr>
        <w:pStyle w:val="Standard"/>
      </w:pPr>
      <w:r>
        <w:t>9.-</w:t>
      </w:r>
      <w:r>
        <w:tab/>
      </w:r>
      <w:r>
        <w:tab/>
        <w:t>Fi Si.</w:t>
      </w:r>
    </w:p>
    <w:p w14:paraId="4826BD1B" w14:textId="77777777" w:rsidR="00F37D82" w:rsidRDefault="00833748">
      <w:pPr>
        <w:pStyle w:val="Standard"/>
      </w:pPr>
      <w:r>
        <w:t>10.-</w:t>
      </w:r>
      <w:r>
        <w:tab/>
        <w:t>Escriure el resultat.</w:t>
      </w:r>
    </w:p>
    <w:p w14:paraId="11318476" w14:textId="77777777" w:rsidR="00F37D82" w:rsidRDefault="00833748">
      <w:pPr>
        <w:pStyle w:val="Standard"/>
      </w:pPr>
      <w:r>
        <w:t>11.- Fi programa «</w:t>
      </w:r>
      <w:proofErr w:type="spellStart"/>
      <w:r>
        <w:t>Tio_Sam</w:t>
      </w:r>
      <w:proofErr w:type="spellEnd"/>
      <w:r>
        <w:t>»</w:t>
      </w:r>
    </w:p>
    <w:p w14:paraId="33B35991" w14:textId="77777777" w:rsidR="00F37D82" w:rsidRDefault="00F37D82">
      <w:pPr>
        <w:pStyle w:val="Standard"/>
      </w:pPr>
    </w:p>
    <w:p w14:paraId="027FDA15" w14:textId="77777777" w:rsidR="00F37D82" w:rsidRDefault="00833748">
      <w:pPr>
        <w:pStyle w:val="Standard"/>
      </w:pPr>
      <w:r>
        <w:t>● Escriure tots els números de l</w:t>
      </w:r>
      <w:r>
        <w:t>’1 al 100.</w:t>
      </w:r>
    </w:p>
    <w:p w14:paraId="7DDE1943" w14:textId="77777777" w:rsidR="00F37D82" w:rsidRDefault="00F37D82">
      <w:pPr>
        <w:pStyle w:val="Standard"/>
      </w:pPr>
    </w:p>
    <w:p w14:paraId="4C7C240A" w14:textId="77777777" w:rsidR="00F37D82" w:rsidRDefault="00833748">
      <w:pPr>
        <w:pStyle w:val="Standard"/>
      </w:pPr>
      <w:r>
        <w:t>1.- Inici programa “cent”</w:t>
      </w:r>
    </w:p>
    <w:p w14:paraId="517F7869" w14:textId="77777777" w:rsidR="00F37D82" w:rsidRDefault="00833748">
      <w:pPr>
        <w:pStyle w:val="Standard"/>
      </w:pPr>
      <w:r>
        <w:t xml:space="preserve">2.- </w:t>
      </w:r>
      <w:r>
        <w:tab/>
        <w:t>Escriure xifra 1.</w:t>
      </w:r>
    </w:p>
    <w:p w14:paraId="223B39C0" w14:textId="77777777" w:rsidR="00F37D82" w:rsidRDefault="00833748">
      <w:pPr>
        <w:pStyle w:val="Standard"/>
      </w:pPr>
      <w:r>
        <w:t>3.-</w:t>
      </w:r>
      <w:r>
        <w:tab/>
        <w:t xml:space="preserve">Llegir darrera xifra escrita. </w:t>
      </w:r>
    </w:p>
    <w:p w14:paraId="552339EA" w14:textId="77777777" w:rsidR="00F37D82" w:rsidRDefault="00833748">
      <w:pPr>
        <w:pStyle w:val="Standard"/>
      </w:pPr>
      <w:r>
        <w:t xml:space="preserve">4.- </w:t>
      </w:r>
      <w:r>
        <w:tab/>
      </w:r>
      <w:r>
        <w:tab/>
        <w:t>Si la darrera xifra escrita es menor que 100.</w:t>
      </w:r>
    </w:p>
    <w:p w14:paraId="4371A491" w14:textId="77777777" w:rsidR="00F37D82" w:rsidRDefault="00833748">
      <w:pPr>
        <w:pStyle w:val="Standard"/>
      </w:pPr>
      <w:r>
        <w:t>5.-</w:t>
      </w:r>
      <w:r>
        <w:tab/>
      </w:r>
      <w:r>
        <w:tab/>
      </w:r>
      <w:r>
        <w:tab/>
        <w:t xml:space="preserve">Sumar una unitat a la xifra. </w:t>
      </w:r>
    </w:p>
    <w:p w14:paraId="79C3315A" w14:textId="77777777" w:rsidR="00F37D82" w:rsidRDefault="00833748">
      <w:pPr>
        <w:pStyle w:val="Standard"/>
      </w:pPr>
      <w:r>
        <w:t>6.-</w:t>
      </w:r>
      <w:r>
        <w:tab/>
      </w:r>
      <w:r>
        <w:tab/>
      </w:r>
      <w:r>
        <w:tab/>
        <w:t xml:space="preserve">Escriure el resultat. </w:t>
      </w:r>
    </w:p>
    <w:p w14:paraId="5049525D" w14:textId="77777777" w:rsidR="00F37D82" w:rsidRDefault="00833748">
      <w:pPr>
        <w:pStyle w:val="Standard"/>
      </w:pPr>
      <w:r>
        <w:t xml:space="preserve">7.- </w:t>
      </w:r>
      <w:r>
        <w:tab/>
      </w:r>
      <w:r>
        <w:tab/>
        <w:t>Altrament</w:t>
      </w:r>
    </w:p>
    <w:p w14:paraId="27E99F9D" w14:textId="77777777" w:rsidR="00F37D82" w:rsidRDefault="00833748">
      <w:pPr>
        <w:pStyle w:val="Standard"/>
      </w:pPr>
      <w:r>
        <w:t xml:space="preserve">8.- </w:t>
      </w:r>
      <w:r>
        <w:tab/>
      </w:r>
      <w:r>
        <w:tab/>
      </w:r>
      <w:r>
        <w:tab/>
        <w:t>No fer res.</w:t>
      </w:r>
    </w:p>
    <w:p w14:paraId="489D1E1B" w14:textId="77777777" w:rsidR="00F37D82" w:rsidRDefault="00833748">
      <w:pPr>
        <w:pStyle w:val="Standard"/>
      </w:pPr>
      <w:r>
        <w:t xml:space="preserve">9.- </w:t>
      </w:r>
      <w:r>
        <w:tab/>
      </w:r>
      <w:r>
        <w:tab/>
        <w:t>Fi</w:t>
      </w:r>
      <w:r>
        <w:t xml:space="preserve"> Si</w:t>
      </w:r>
    </w:p>
    <w:p w14:paraId="4E98C401" w14:textId="77777777" w:rsidR="00F37D82" w:rsidRDefault="00833748">
      <w:pPr>
        <w:pStyle w:val="Standard"/>
      </w:pPr>
      <w:r>
        <w:t xml:space="preserve">10.- </w:t>
      </w:r>
      <w:r>
        <w:tab/>
        <w:t xml:space="preserve">Tornar a línia 3. </w:t>
      </w:r>
    </w:p>
    <w:p w14:paraId="55A43E2B" w14:textId="77777777" w:rsidR="00F37D82" w:rsidRDefault="00833748">
      <w:pPr>
        <w:pStyle w:val="Standard"/>
      </w:pPr>
      <w:r>
        <w:t>11.- Fi programa “cent”</w:t>
      </w:r>
    </w:p>
    <w:p w14:paraId="18F1CF5D" w14:textId="77777777" w:rsidR="00F37D82" w:rsidRDefault="00F37D82">
      <w:pPr>
        <w:pStyle w:val="Standard"/>
      </w:pPr>
    </w:p>
    <w:p w14:paraId="0FACF12A" w14:textId="77777777" w:rsidR="00F37D82" w:rsidRDefault="00833748">
      <w:pPr>
        <w:pStyle w:val="Standard"/>
      </w:pPr>
      <w:r>
        <w:t xml:space="preserve">● Es demana un nombre a l’usuari i ens diu si és parell o senar (un nombre és parell si el mòdul entre 2 </w:t>
      </w:r>
      <w:proofErr w:type="spellStart"/>
      <w:r>
        <w:t>dóna</w:t>
      </w:r>
      <w:proofErr w:type="spellEnd"/>
      <w:r>
        <w:t xml:space="preserve"> 0).</w:t>
      </w:r>
    </w:p>
    <w:p w14:paraId="78AC8B95" w14:textId="77777777" w:rsidR="00F37D82" w:rsidRDefault="00F37D82">
      <w:pPr>
        <w:pStyle w:val="Standard"/>
      </w:pPr>
    </w:p>
    <w:p w14:paraId="0E73BD3B" w14:textId="77777777" w:rsidR="00F37D82" w:rsidRDefault="00833748">
      <w:pPr>
        <w:pStyle w:val="Standard"/>
      </w:pPr>
      <w:r>
        <w:t>1.- Inici programa “</w:t>
      </w:r>
      <w:proofErr w:type="spellStart"/>
      <w:r>
        <w:t>parell_o_senar</w:t>
      </w:r>
      <w:proofErr w:type="spellEnd"/>
      <w:r>
        <w:t>”</w:t>
      </w:r>
    </w:p>
    <w:p w14:paraId="092F3BB5" w14:textId="77777777" w:rsidR="00F37D82" w:rsidRDefault="00833748">
      <w:pPr>
        <w:pStyle w:val="Standard"/>
      </w:pPr>
      <w:r>
        <w:t xml:space="preserve">2.- </w:t>
      </w:r>
      <w:r>
        <w:tab/>
        <w:t>Escriure “Teclegi una xifra”.</w:t>
      </w:r>
    </w:p>
    <w:p w14:paraId="741235DD" w14:textId="77777777" w:rsidR="00F37D82" w:rsidRDefault="00833748">
      <w:pPr>
        <w:pStyle w:val="Standard"/>
      </w:pPr>
      <w:r>
        <w:t>3.-</w:t>
      </w:r>
      <w:r>
        <w:tab/>
        <w:t xml:space="preserve">Llegir </w:t>
      </w:r>
      <w:r>
        <w:t xml:space="preserve">xifra. </w:t>
      </w:r>
    </w:p>
    <w:p w14:paraId="79A95871" w14:textId="77777777" w:rsidR="00F37D82" w:rsidRDefault="00833748">
      <w:pPr>
        <w:pStyle w:val="Standard"/>
      </w:pPr>
      <w:r>
        <w:t>4.-</w:t>
      </w:r>
      <w:r>
        <w:tab/>
      </w:r>
      <w:r>
        <w:tab/>
        <w:t xml:space="preserve">Si no es una xifra. </w:t>
      </w:r>
    </w:p>
    <w:p w14:paraId="70B2DC50" w14:textId="77777777" w:rsidR="00F37D82" w:rsidRDefault="00833748">
      <w:pPr>
        <w:pStyle w:val="Standard"/>
      </w:pPr>
      <w:r>
        <w:t xml:space="preserve">5.- </w:t>
      </w:r>
      <w:r>
        <w:tab/>
      </w:r>
      <w:r>
        <w:tab/>
      </w:r>
      <w:r>
        <w:tab/>
        <w:t>Escriure “Error”</w:t>
      </w:r>
    </w:p>
    <w:p w14:paraId="18BACD3F" w14:textId="77777777" w:rsidR="00F37D82" w:rsidRDefault="00833748">
      <w:pPr>
        <w:pStyle w:val="Standard"/>
      </w:pPr>
      <w:r>
        <w:t>6.-</w:t>
      </w:r>
      <w:r>
        <w:tab/>
      </w:r>
      <w:r>
        <w:tab/>
      </w:r>
      <w:r>
        <w:tab/>
        <w:t xml:space="preserve">Tornar a línia 2. </w:t>
      </w:r>
    </w:p>
    <w:p w14:paraId="516097D1" w14:textId="77777777" w:rsidR="00F37D82" w:rsidRDefault="00833748">
      <w:pPr>
        <w:pStyle w:val="Standard"/>
      </w:pPr>
      <w:r>
        <w:lastRenderedPageBreak/>
        <w:t xml:space="preserve">7.- </w:t>
      </w:r>
      <w:r>
        <w:tab/>
      </w:r>
      <w:r>
        <w:tab/>
        <w:t>Altrament.</w:t>
      </w:r>
    </w:p>
    <w:p w14:paraId="01AD1408" w14:textId="77777777" w:rsidR="00F37D82" w:rsidRDefault="00833748">
      <w:pPr>
        <w:pStyle w:val="Standard"/>
      </w:pPr>
      <w:r>
        <w:t>8.-</w:t>
      </w:r>
      <w:r>
        <w:tab/>
      </w:r>
      <w:r>
        <w:tab/>
      </w:r>
      <w:r>
        <w:tab/>
        <w:t>Dividir xifra entre 2.</w:t>
      </w:r>
    </w:p>
    <w:p w14:paraId="67E627FB" w14:textId="77777777" w:rsidR="00F37D82" w:rsidRDefault="00833748">
      <w:pPr>
        <w:pStyle w:val="Standard"/>
      </w:pPr>
      <w:r>
        <w:t>9.-</w:t>
      </w:r>
      <w:r>
        <w:tab/>
      </w:r>
      <w:r>
        <w:tab/>
      </w:r>
      <w:r>
        <w:tab/>
      </w:r>
      <w:r>
        <w:tab/>
        <w:t>Si mòdul resultant es = a 0.</w:t>
      </w:r>
    </w:p>
    <w:p w14:paraId="0398C76B" w14:textId="77777777" w:rsidR="00F37D82" w:rsidRDefault="00833748">
      <w:pPr>
        <w:pStyle w:val="Standard"/>
      </w:pPr>
      <w:r>
        <w:t>10.-</w:t>
      </w:r>
      <w:r>
        <w:tab/>
      </w:r>
      <w:r>
        <w:tab/>
      </w:r>
      <w:r>
        <w:tab/>
      </w:r>
      <w:r>
        <w:tab/>
      </w:r>
      <w:r>
        <w:tab/>
        <w:t>Escriure “Es parell”</w:t>
      </w:r>
    </w:p>
    <w:p w14:paraId="17270853" w14:textId="77777777" w:rsidR="00F37D82" w:rsidRDefault="00833748">
      <w:pPr>
        <w:pStyle w:val="Standard"/>
      </w:pPr>
      <w:r>
        <w:t>11.-</w:t>
      </w:r>
      <w:r>
        <w:tab/>
      </w:r>
      <w:r>
        <w:tab/>
      </w:r>
      <w:r>
        <w:tab/>
      </w:r>
      <w:r>
        <w:tab/>
        <w:t>Altrament</w:t>
      </w:r>
    </w:p>
    <w:p w14:paraId="4F771152" w14:textId="77777777" w:rsidR="00F37D82" w:rsidRDefault="00833748">
      <w:pPr>
        <w:pStyle w:val="Standard"/>
      </w:pPr>
      <w:r>
        <w:t>12.-</w:t>
      </w:r>
      <w:r>
        <w:tab/>
      </w:r>
      <w:r>
        <w:tab/>
      </w:r>
      <w:r>
        <w:tab/>
      </w:r>
      <w:r>
        <w:tab/>
      </w:r>
      <w:r>
        <w:tab/>
        <w:t>Escriure “Es senar”</w:t>
      </w:r>
    </w:p>
    <w:p w14:paraId="25E06755" w14:textId="77777777" w:rsidR="00F37D82" w:rsidRDefault="00833748">
      <w:pPr>
        <w:pStyle w:val="Standard"/>
      </w:pPr>
      <w:r>
        <w:t>13.-</w:t>
      </w:r>
      <w:r>
        <w:tab/>
      </w:r>
      <w:r>
        <w:tab/>
      </w:r>
      <w:r>
        <w:tab/>
      </w:r>
      <w:r>
        <w:tab/>
        <w:t xml:space="preserve">Fi </w:t>
      </w:r>
      <w:r>
        <w:t>Si</w:t>
      </w:r>
    </w:p>
    <w:p w14:paraId="2CE8FAFA" w14:textId="77777777" w:rsidR="00F37D82" w:rsidRDefault="00833748">
      <w:pPr>
        <w:pStyle w:val="Standard"/>
      </w:pPr>
      <w:r>
        <w:t>14.-</w:t>
      </w:r>
      <w:r>
        <w:tab/>
      </w:r>
      <w:r>
        <w:tab/>
        <w:t>Fi Si</w:t>
      </w:r>
    </w:p>
    <w:p w14:paraId="00F10D29" w14:textId="77777777" w:rsidR="00F37D82" w:rsidRDefault="00833748">
      <w:pPr>
        <w:pStyle w:val="Standard"/>
      </w:pPr>
      <w:r>
        <w:t>15.- Fi programa “</w:t>
      </w:r>
      <w:proofErr w:type="spellStart"/>
      <w:r>
        <w:t>parell_o_senar</w:t>
      </w:r>
      <w:proofErr w:type="spellEnd"/>
      <w:r>
        <w:t>”</w:t>
      </w:r>
    </w:p>
    <w:p w14:paraId="3A92842F" w14:textId="77777777" w:rsidR="00F37D82" w:rsidRDefault="00F37D82">
      <w:pPr>
        <w:pStyle w:val="Standard"/>
      </w:pPr>
    </w:p>
    <w:p w14:paraId="21E5D1F3" w14:textId="77777777" w:rsidR="00F37D82" w:rsidRDefault="00833748">
      <w:pPr>
        <w:pStyle w:val="Standard"/>
      </w:pPr>
      <w:r>
        <w:t>● Es demana el radi (enter) i es calcula l’àrea i el perímetre d’un cercle (mostra els resultats).</w:t>
      </w:r>
    </w:p>
    <w:p w14:paraId="08B4122D" w14:textId="77777777" w:rsidR="00F37D82" w:rsidRDefault="00F37D82">
      <w:pPr>
        <w:pStyle w:val="Standard"/>
      </w:pPr>
    </w:p>
    <w:p w14:paraId="7F29F2FA" w14:textId="77777777" w:rsidR="00F37D82" w:rsidRDefault="00833748">
      <w:pPr>
        <w:pStyle w:val="Standard"/>
      </w:pPr>
      <w:r>
        <w:t>1.- Inici programa “</w:t>
      </w:r>
      <w:proofErr w:type="spellStart"/>
      <w:r>
        <w:t>càlculs_cercle</w:t>
      </w:r>
      <w:proofErr w:type="spellEnd"/>
      <w:r>
        <w:t>”</w:t>
      </w:r>
    </w:p>
    <w:p w14:paraId="075B6E97" w14:textId="77777777" w:rsidR="00F37D82" w:rsidRDefault="00833748">
      <w:pPr>
        <w:pStyle w:val="Standard"/>
      </w:pPr>
      <w:r>
        <w:t xml:space="preserve">2.- </w:t>
      </w:r>
      <w:r>
        <w:tab/>
        <w:t>Escriure “Introdueixi el radi sense decimals”</w:t>
      </w:r>
    </w:p>
    <w:p w14:paraId="59AE3D71" w14:textId="77777777" w:rsidR="00F37D82" w:rsidRDefault="00833748">
      <w:pPr>
        <w:pStyle w:val="Standard"/>
      </w:pPr>
      <w:r>
        <w:t xml:space="preserve">3.- </w:t>
      </w:r>
      <w:r>
        <w:tab/>
        <w:t>Llegir xifra</w:t>
      </w:r>
      <w:r>
        <w:tab/>
      </w:r>
    </w:p>
    <w:p w14:paraId="0C7806CC" w14:textId="77777777" w:rsidR="00F37D82" w:rsidRDefault="00833748">
      <w:pPr>
        <w:pStyle w:val="Standard"/>
      </w:pPr>
      <w:r>
        <w:t xml:space="preserve">4.- </w:t>
      </w:r>
      <w:r>
        <w:tab/>
      </w:r>
      <w:r>
        <w:tab/>
        <w:t>Si xifra te decimals</w:t>
      </w:r>
    </w:p>
    <w:p w14:paraId="73A9856A" w14:textId="77777777" w:rsidR="00F37D82" w:rsidRDefault="00833748">
      <w:pPr>
        <w:pStyle w:val="Standard"/>
      </w:pPr>
      <w:r>
        <w:t xml:space="preserve">5.- </w:t>
      </w:r>
      <w:r>
        <w:tab/>
      </w:r>
      <w:r>
        <w:tab/>
      </w:r>
      <w:r>
        <w:tab/>
        <w:t>Escriure “Error, numero amb decimals”</w:t>
      </w:r>
    </w:p>
    <w:p w14:paraId="49703462" w14:textId="77777777" w:rsidR="00F37D82" w:rsidRDefault="00833748">
      <w:pPr>
        <w:pStyle w:val="Standard"/>
      </w:pPr>
      <w:r>
        <w:t xml:space="preserve">6.- </w:t>
      </w:r>
      <w:r>
        <w:tab/>
      </w:r>
      <w:r>
        <w:tab/>
      </w:r>
      <w:r>
        <w:tab/>
        <w:t xml:space="preserve">Tornar a línia 2. </w:t>
      </w:r>
    </w:p>
    <w:p w14:paraId="70967D9F" w14:textId="77777777" w:rsidR="00F37D82" w:rsidRDefault="00833748">
      <w:pPr>
        <w:pStyle w:val="Standard"/>
      </w:pPr>
      <w:r>
        <w:t xml:space="preserve">7.- </w:t>
      </w:r>
      <w:r>
        <w:tab/>
      </w:r>
      <w:r>
        <w:tab/>
        <w:t xml:space="preserve">Altrament </w:t>
      </w:r>
    </w:p>
    <w:p w14:paraId="585E3DC9" w14:textId="77777777" w:rsidR="00F37D82" w:rsidRDefault="00833748">
      <w:pPr>
        <w:pStyle w:val="Standard"/>
      </w:pPr>
      <w:r>
        <w:t>8.-</w:t>
      </w:r>
      <w:r>
        <w:tab/>
      </w:r>
      <w:r>
        <w:tab/>
      </w:r>
      <w:r>
        <w:tab/>
        <w:t xml:space="preserve">Calcular (π * xifra llegida </w:t>
      </w:r>
      <w:r>
        <w:rPr>
          <w:vertAlign w:val="superscript"/>
        </w:rPr>
        <w:t>2</w:t>
      </w:r>
      <w:r>
        <w:t>)</w:t>
      </w:r>
    </w:p>
    <w:p w14:paraId="32754021" w14:textId="77777777" w:rsidR="00F37D82" w:rsidRDefault="00833748">
      <w:pPr>
        <w:pStyle w:val="Standard"/>
      </w:pPr>
      <w:r>
        <w:t>9.-</w:t>
      </w:r>
      <w:r>
        <w:tab/>
      </w:r>
      <w:r>
        <w:tab/>
      </w:r>
      <w:r>
        <w:tab/>
        <w:t>Escriure resultat en xifres.</w:t>
      </w:r>
    </w:p>
    <w:p w14:paraId="572A1258" w14:textId="77777777" w:rsidR="00F37D82" w:rsidRDefault="00833748">
      <w:pPr>
        <w:pStyle w:val="Standard"/>
      </w:pPr>
      <w:r>
        <w:t xml:space="preserve">10.- </w:t>
      </w:r>
      <w:r>
        <w:tab/>
      </w:r>
      <w:r>
        <w:tab/>
      </w:r>
      <w:r>
        <w:tab/>
        <w:t>Calcular (2 * π * xifra llegida)</w:t>
      </w:r>
    </w:p>
    <w:p w14:paraId="040EAA71" w14:textId="77777777" w:rsidR="00F37D82" w:rsidRDefault="00833748">
      <w:pPr>
        <w:pStyle w:val="Standard"/>
      </w:pPr>
      <w:r>
        <w:t>11.-</w:t>
      </w:r>
      <w:r>
        <w:tab/>
      </w:r>
      <w:r>
        <w:tab/>
      </w:r>
      <w:r>
        <w:tab/>
        <w:t xml:space="preserve">Escriure resultat en </w:t>
      </w:r>
      <w:r>
        <w:t xml:space="preserve">xifres. </w:t>
      </w:r>
    </w:p>
    <w:p w14:paraId="41AD56D1" w14:textId="77777777" w:rsidR="00F37D82" w:rsidRDefault="00833748">
      <w:pPr>
        <w:pStyle w:val="Standard"/>
      </w:pPr>
      <w:r>
        <w:t xml:space="preserve">12.- </w:t>
      </w:r>
      <w:r>
        <w:tab/>
      </w:r>
      <w:r>
        <w:tab/>
        <w:t>Fi Si</w:t>
      </w:r>
    </w:p>
    <w:p w14:paraId="31E85862" w14:textId="77777777" w:rsidR="00F37D82" w:rsidRDefault="00833748">
      <w:pPr>
        <w:pStyle w:val="Standard"/>
      </w:pPr>
      <w:r>
        <w:t xml:space="preserve">13.- </w:t>
      </w:r>
      <w:r>
        <w:tab/>
        <w:t xml:space="preserve">Escriure resultats. </w:t>
      </w:r>
    </w:p>
    <w:p w14:paraId="399373E1" w14:textId="77777777" w:rsidR="00F37D82" w:rsidRDefault="00833748">
      <w:pPr>
        <w:pStyle w:val="Standard"/>
      </w:pPr>
      <w:r>
        <w:t>14.- Fi programa “</w:t>
      </w:r>
      <w:proofErr w:type="spellStart"/>
      <w:r>
        <w:t>càlculs_cercle</w:t>
      </w:r>
      <w:proofErr w:type="spellEnd"/>
      <w:r>
        <w:t>”.</w:t>
      </w:r>
    </w:p>
    <w:p w14:paraId="68D15521" w14:textId="77777777" w:rsidR="00F37D82" w:rsidRDefault="00F37D82">
      <w:pPr>
        <w:pStyle w:val="Standard"/>
      </w:pPr>
    </w:p>
    <w:p w14:paraId="41BBBD63" w14:textId="77777777" w:rsidR="00F37D82" w:rsidRDefault="00833748">
      <w:pPr>
        <w:pStyle w:val="Standard"/>
      </w:pPr>
      <w:r>
        <w:t xml:space="preserve">● Es demana els valors </w:t>
      </w:r>
      <w:proofErr w:type="spellStart"/>
      <w:r>
        <w:t>a,b</w:t>
      </w:r>
      <w:proofErr w:type="spellEnd"/>
      <w:r>
        <w:t xml:space="preserve"> i c i es resol una equació de segon grau (mostra els resultats).</w:t>
      </w:r>
    </w:p>
    <w:p w14:paraId="5A5D561B" w14:textId="77777777" w:rsidR="00F37D82" w:rsidRDefault="00F37D82">
      <w:pPr>
        <w:pStyle w:val="Standard"/>
      </w:pPr>
    </w:p>
    <w:p w14:paraId="49BD2D2A" w14:textId="77777777" w:rsidR="00F37D82" w:rsidRDefault="00833748">
      <w:pPr>
        <w:pStyle w:val="Standard"/>
      </w:pPr>
      <w:r>
        <w:t>1.- Inici programa “</w:t>
      </w:r>
      <w:proofErr w:type="spellStart"/>
      <w:r>
        <w:t>segon_grau</w:t>
      </w:r>
      <w:proofErr w:type="spellEnd"/>
      <w:r>
        <w:t>”</w:t>
      </w:r>
    </w:p>
    <w:p w14:paraId="797A788D" w14:textId="77777777" w:rsidR="00F37D82" w:rsidRDefault="00833748">
      <w:pPr>
        <w:pStyle w:val="Standard"/>
      </w:pPr>
      <w:r>
        <w:t>2.-</w:t>
      </w:r>
      <w:r>
        <w:tab/>
        <w:t xml:space="preserve">Escriure “insereixi una xifra als </w:t>
      </w:r>
      <w:r>
        <w:t>forats a, b i c”</w:t>
      </w:r>
    </w:p>
    <w:p w14:paraId="6A6FA052" w14:textId="77777777" w:rsidR="00F37D82" w:rsidRDefault="00833748">
      <w:pPr>
        <w:pStyle w:val="Standard"/>
      </w:pPr>
      <w:r>
        <w:t>3.-</w:t>
      </w:r>
      <w:r>
        <w:tab/>
        <w:t>Llegir dades introduïdes per l’usuari.</w:t>
      </w:r>
    </w:p>
    <w:p w14:paraId="57666798" w14:textId="77777777" w:rsidR="00F37D82" w:rsidRDefault="00833748">
      <w:pPr>
        <w:pStyle w:val="Standard"/>
      </w:pPr>
      <w:r>
        <w:t>4.-</w:t>
      </w:r>
      <w:r>
        <w:tab/>
      </w:r>
      <w:r>
        <w:tab/>
        <w:t>Si les dades son incorrectes.</w:t>
      </w:r>
    </w:p>
    <w:p w14:paraId="0EA10B16" w14:textId="77777777" w:rsidR="00F37D82" w:rsidRDefault="00833748">
      <w:pPr>
        <w:pStyle w:val="Standard"/>
      </w:pPr>
      <w:r>
        <w:t xml:space="preserve">5.- </w:t>
      </w:r>
      <w:r>
        <w:tab/>
      </w:r>
      <w:r>
        <w:tab/>
      </w:r>
      <w:r>
        <w:tab/>
        <w:t>Escriure “Error”</w:t>
      </w:r>
    </w:p>
    <w:p w14:paraId="53330ECD" w14:textId="77777777" w:rsidR="00F37D82" w:rsidRDefault="00833748">
      <w:pPr>
        <w:pStyle w:val="Standard"/>
      </w:pPr>
      <w:r>
        <w:t>6.-</w:t>
      </w:r>
      <w:r>
        <w:tab/>
      </w:r>
      <w:r>
        <w:tab/>
      </w:r>
      <w:r>
        <w:tab/>
        <w:t xml:space="preserve">Marcar en vermell errors. </w:t>
      </w:r>
    </w:p>
    <w:p w14:paraId="68CBB712" w14:textId="77777777" w:rsidR="00F37D82" w:rsidRDefault="00833748">
      <w:pPr>
        <w:pStyle w:val="Standard"/>
      </w:pPr>
      <w:r>
        <w:t>7.-</w:t>
      </w:r>
      <w:r>
        <w:tab/>
      </w:r>
      <w:r>
        <w:tab/>
        <w:t>Altrament</w:t>
      </w:r>
    </w:p>
    <w:p w14:paraId="6A3B1D41" w14:textId="77777777" w:rsidR="00F37D82" w:rsidRDefault="00833748">
      <w:pPr>
        <w:pStyle w:val="Standard"/>
      </w:pPr>
      <w:r>
        <w:t xml:space="preserve">8.- </w:t>
      </w:r>
      <w:r>
        <w:tab/>
      </w:r>
      <w:r>
        <w:tab/>
      </w:r>
      <w:r>
        <w:tab/>
        <w:t xml:space="preserve">Calcular {-b </w:t>
      </w:r>
      <w:r>
        <w:rPr>
          <w:rFonts w:cs="Liberation Serif"/>
        </w:rPr>
        <w:t>±√[</w:t>
      </w:r>
      <w:r>
        <w:t>b</w:t>
      </w:r>
      <w:r>
        <w:rPr>
          <w:vertAlign w:val="superscript"/>
        </w:rPr>
        <w:t>2</w:t>
      </w:r>
      <w:r>
        <w:t xml:space="preserve">-(4*a*c)]} : (2*a) </w:t>
      </w:r>
    </w:p>
    <w:p w14:paraId="78DE4025" w14:textId="77777777" w:rsidR="00F37D82" w:rsidRDefault="00833748">
      <w:pPr>
        <w:pStyle w:val="Standard"/>
      </w:pPr>
      <w:r>
        <w:t xml:space="preserve">9.- </w:t>
      </w:r>
      <w:r>
        <w:tab/>
      </w:r>
      <w:r>
        <w:tab/>
        <w:t>Fi Si.</w:t>
      </w:r>
    </w:p>
    <w:p w14:paraId="014FBD1D" w14:textId="77777777" w:rsidR="00F37D82" w:rsidRDefault="00833748">
      <w:pPr>
        <w:pStyle w:val="Standard"/>
      </w:pPr>
      <w:r>
        <w:t>10.-</w:t>
      </w:r>
      <w:r>
        <w:tab/>
        <w:t>Escriure resultat.</w:t>
      </w:r>
    </w:p>
    <w:p w14:paraId="6B16A3C6" w14:textId="77777777" w:rsidR="00F37D82" w:rsidRDefault="00833748">
      <w:pPr>
        <w:pStyle w:val="Standard"/>
      </w:pPr>
      <w:r>
        <w:t>11.- Fi</w:t>
      </w:r>
      <w:r>
        <w:t xml:space="preserve"> programa “</w:t>
      </w:r>
      <w:proofErr w:type="spellStart"/>
      <w:r>
        <w:t>segon_grau</w:t>
      </w:r>
      <w:proofErr w:type="spellEnd"/>
      <w:r>
        <w:t>”</w:t>
      </w:r>
    </w:p>
    <w:p w14:paraId="5E95E382" w14:textId="77777777" w:rsidR="00F37D82" w:rsidRDefault="00F37D82">
      <w:pPr>
        <w:pStyle w:val="Standard"/>
        <w:pBdr>
          <w:bottom w:val="single" w:sz="12" w:space="1" w:color="000000"/>
        </w:pBdr>
      </w:pPr>
    </w:p>
    <w:p w14:paraId="3745CBEB" w14:textId="77777777" w:rsidR="00F37D82" w:rsidRDefault="00F37D82">
      <w:pPr>
        <w:pStyle w:val="Standard"/>
      </w:pPr>
    </w:p>
    <w:p w14:paraId="0BACBA1C" w14:textId="77777777" w:rsidR="00F37D82" w:rsidRDefault="00833748">
      <w:pPr>
        <w:pStyle w:val="Standard"/>
      </w:pPr>
      <w:r>
        <w:t xml:space="preserve">4. Troba una sèrie d’atributs i funcions o mètodes per treballar amb els següents objectes. Creus que hi ha alguns objectes que poden compartir propietats o mètodes? Quins? </w:t>
      </w:r>
    </w:p>
    <w:p w14:paraId="7C6C7F70" w14:textId="77777777" w:rsidR="00F37D82" w:rsidRDefault="00F37D82">
      <w:pPr>
        <w:pStyle w:val="Standard"/>
      </w:pPr>
    </w:p>
    <w:p w14:paraId="6961DF86" w14:textId="77777777" w:rsidR="00F37D82" w:rsidRDefault="00833748">
      <w:pPr>
        <w:pStyle w:val="Standard"/>
      </w:pPr>
      <w:r>
        <w:t xml:space="preserve">● Vagó d’un tren. </w:t>
      </w:r>
    </w:p>
    <w:p w14:paraId="6AC910FC" w14:textId="77777777" w:rsidR="00F37D82" w:rsidRDefault="00833748">
      <w:pPr>
        <w:pStyle w:val="Standard"/>
      </w:pPr>
      <w:r>
        <w:tab/>
        <w:t xml:space="preserve">Funcions: anar, parar i girar. </w:t>
      </w:r>
    </w:p>
    <w:p w14:paraId="3E9D96AC" w14:textId="77777777" w:rsidR="00F37D82" w:rsidRDefault="00833748">
      <w:pPr>
        <w:pStyle w:val="Standard"/>
      </w:pPr>
      <w:r>
        <w:tab/>
        <w:t>Atr</w:t>
      </w:r>
      <w:r>
        <w:t xml:space="preserve">ibuts: nº de places, nº de presses de corrent, color, quantitat de soroll. </w:t>
      </w:r>
    </w:p>
    <w:p w14:paraId="3EAA1987" w14:textId="77777777" w:rsidR="00F37D82" w:rsidRDefault="00833748">
      <w:pPr>
        <w:pStyle w:val="Standard"/>
      </w:pPr>
      <w:r>
        <w:t xml:space="preserve">● Un avió. </w:t>
      </w:r>
    </w:p>
    <w:p w14:paraId="1EA2301A" w14:textId="77777777" w:rsidR="00F37D82" w:rsidRDefault="00833748">
      <w:pPr>
        <w:pStyle w:val="Standard"/>
      </w:pPr>
      <w:r>
        <w:tab/>
        <w:t xml:space="preserve">Funcions: arrancar, volar, frenar. </w:t>
      </w:r>
    </w:p>
    <w:p w14:paraId="4F1C2A0A" w14:textId="77777777" w:rsidR="00F37D82" w:rsidRDefault="00833748">
      <w:pPr>
        <w:pStyle w:val="Standard"/>
      </w:pPr>
      <w:r>
        <w:tab/>
        <w:t>Atributs: velocitat, color, combustible, quantitat de soroll.</w:t>
      </w:r>
    </w:p>
    <w:p w14:paraId="06859E3F" w14:textId="77777777" w:rsidR="00F37D82" w:rsidRDefault="00F37D82">
      <w:pPr>
        <w:pStyle w:val="Standard"/>
      </w:pPr>
    </w:p>
    <w:p w14:paraId="4F149DD8" w14:textId="77777777" w:rsidR="00F37D82" w:rsidRDefault="00833748">
      <w:pPr>
        <w:pStyle w:val="Standard"/>
      </w:pPr>
      <w:r>
        <w:lastRenderedPageBreak/>
        <w:t xml:space="preserve">● Un gos/gossa. </w:t>
      </w:r>
    </w:p>
    <w:p w14:paraId="64F841D5" w14:textId="77777777" w:rsidR="00F37D82" w:rsidRDefault="00833748">
      <w:pPr>
        <w:pStyle w:val="Standard"/>
      </w:pPr>
      <w:r>
        <w:tab/>
        <w:t xml:space="preserve">Funcions: bordar, córrer, rascar, </w:t>
      </w:r>
      <w:r>
        <w:t xml:space="preserve">mossegar. </w:t>
      </w:r>
    </w:p>
    <w:p w14:paraId="23026478" w14:textId="77777777" w:rsidR="00F37D82" w:rsidRDefault="00833748">
      <w:pPr>
        <w:pStyle w:val="Standard"/>
      </w:pPr>
      <w:r>
        <w:tab/>
        <w:t xml:space="preserve">Atributs: color, edat, tipus de pelatge, raça. </w:t>
      </w:r>
    </w:p>
    <w:p w14:paraId="2DD50C23" w14:textId="77777777" w:rsidR="00F37D82" w:rsidRDefault="00833748">
      <w:pPr>
        <w:pStyle w:val="Standard"/>
      </w:pPr>
      <w:r>
        <w:t>● Una càmera fotogràfica.</w:t>
      </w:r>
    </w:p>
    <w:p w14:paraId="613F6B90" w14:textId="77777777" w:rsidR="00F37D82" w:rsidRDefault="00833748">
      <w:pPr>
        <w:pStyle w:val="Standard"/>
      </w:pPr>
      <w:r>
        <w:tab/>
        <w:t>Funcions: fotografiar, flash i gravar.</w:t>
      </w:r>
    </w:p>
    <w:p w14:paraId="590E4CC7" w14:textId="77777777" w:rsidR="00F37D82" w:rsidRDefault="00833748">
      <w:pPr>
        <w:pStyle w:val="Standard"/>
      </w:pPr>
      <w:r>
        <w:tab/>
        <w:t>Atributs: mida, color, píxels, duració bateria, soroll.</w:t>
      </w:r>
    </w:p>
    <w:p w14:paraId="14A4437D" w14:textId="77777777" w:rsidR="00F37D82" w:rsidRDefault="00833748">
      <w:pPr>
        <w:pStyle w:val="Standard"/>
      </w:pPr>
      <w:r>
        <w:t>● Un camió.</w:t>
      </w:r>
    </w:p>
    <w:p w14:paraId="7CBDDA0A" w14:textId="77777777" w:rsidR="00F37D82" w:rsidRDefault="00833748">
      <w:pPr>
        <w:pStyle w:val="Standard"/>
      </w:pPr>
      <w:r>
        <w:tab/>
        <w:t>Funcions: anar, frenar, arrancar i girar.</w:t>
      </w:r>
    </w:p>
    <w:p w14:paraId="1A62A45A" w14:textId="77777777" w:rsidR="00F37D82" w:rsidRDefault="00833748">
      <w:pPr>
        <w:pStyle w:val="Standard"/>
      </w:pPr>
      <w:r>
        <w:tab/>
      </w:r>
      <w:r>
        <w:t xml:space="preserve">Atributs: soroll, color, velocitat, carburant, nº de rodes. </w:t>
      </w:r>
    </w:p>
    <w:p w14:paraId="5547C7C4" w14:textId="77777777" w:rsidR="00F37D82" w:rsidRDefault="00F37D82">
      <w:pPr>
        <w:pStyle w:val="Standard"/>
      </w:pPr>
    </w:p>
    <w:p w14:paraId="3DC79773" w14:textId="77777777" w:rsidR="00F37D82" w:rsidRDefault="00833748">
      <w:pPr>
        <w:pStyle w:val="Standard"/>
      </w:pPr>
      <w:r>
        <w:t xml:space="preserve">Crec que hi ha objectes que poden tenir funcions i mètodes en comú, com per exemple els avions i els camions. </w:t>
      </w:r>
    </w:p>
    <w:p w14:paraId="2D09EA2D" w14:textId="77777777" w:rsidR="00F37D82" w:rsidRDefault="00833748">
      <w:pPr>
        <w:pStyle w:val="Standard"/>
      </w:pPr>
      <w:r>
        <w:t>També hi ha algun atribut concret, com el color, que es comú en tots els objecte. T</w:t>
      </w:r>
      <w:r>
        <w:t xml:space="preserve">ots els objectes poden tenir l’atribut “color” i inclús coincidir en el propi color.  </w:t>
      </w:r>
    </w:p>
    <w:sectPr w:rsidR="00F37D8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3AF38" w14:textId="77777777" w:rsidR="00000000" w:rsidRDefault="00833748">
      <w:r>
        <w:separator/>
      </w:r>
    </w:p>
  </w:endnote>
  <w:endnote w:type="continuationSeparator" w:id="0">
    <w:p w14:paraId="095E6C5A" w14:textId="77777777" w:rsidR="00000000" w:rsidRDefault="0083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97A31" w14:textId="77777777" w:rsidR="00000000" w:rsidRDefault="00833748">
      <w:r>
        <w:rPr>
          <w:color w:val="000000"/>
        </w:rPr>
        <w:separator/>
      </w:r>
    </w:p>
  </w:footnote>
  <w:footnote w:type="continuationSeparator" w:id="0">
    <w:p w14:paraId="19F16D53" w14:textId="77777777" w:rsidR="00000000" w:rsidRDefault="008337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37D82"/>
    <w:rsid w:val="00833748"/>
    <w:rsid w:val="00F37D8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88B3"/>
  <w15:docId w15:val="{648279B5-9402-4580-A3CD-D3317EAB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3"/>
        <w:sz w:val="24"/>
        <w:szCs w:val="24"/>
        <w:lang w:val="ca-E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2">
    <w:name w:val="heading 2"/>
    <w:basedOn w:val="Heading"/>
    <w:next w:val="Textbody"/>
    <w:uiPriority w:val="9"/>
    <w:semiHidden/>
    <w:unhideWhenUsed/>
    <w:qFormat/>
    <w:pPr>
      <w:spacing w:before="200"/>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Textodelmarcadordeposicin">
    <w:name w:val="Placeholder Text"/>
    <w:basedOn w:val="Fuentedeprrafopredeter"/>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1754</Words>
  <Characters>9648</Characters>
  <Application>Microsoft Office Word</Application>
  <DocSecurity>0</DocSecurity>
  <Lines>80</Lines>
  <Paragraphs>22</Paragraphs>
  <ScaleCrop>false</ScaleCrop>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Adrià Tarrés Maupeyra</dc:creator>
  <cp:lastModifiedBy>Adrià Tarrés Maupeyra</cp:lastModifiedBy>
  <cp:revision>2</cp:revision>
  <dcterms:created xsi:type="dcterms:W3CDTF">2020-01-16T22:04:00Z</dcterms:created>
  <dcterms:modified xsi:type="dcterms:W3CDTF">2020-01-16T22:04:00Z</dcterms:modified>
</cp:coreProperties>
</file>